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C271" w14:textId="763950F1" w:rsidR="00D06709" w:rsidRPr="000502BC" w:rsidRDefault="00D06709" w:rsidP="00DF1CB4">
      <w:pPr>
        <w:rPr>
          <w:sz w:val="8"/>
          <w:szCs w:val="12"/>
        </w:rPr>
      </w:pPr>
    </w:p>
    <w:tbl>
      <w:tblPr>
        <w:tblStyle w:val="TableGrid"/>
        <w:tblW w:w="1063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0"/>
        <w:gridCol w:w="548"/>
        <w:gridCol w:w="24"/>
        <w:gridCol w:w="3094"/>
        <w:gridCol w:w="142"/>
        <w:gridCol w:w="567"/>
        <w:gridCol w:w="142"/>
        <w:gridCol w:w="2835"/>
        <w:gridCol w:w="142"/>
        <w:gridCol w:w="567"/>
        <w:gridCol w:w="141"/>
        <w:gridCol w:w="2410"/>
      </w:tblGrid>
      <w:tr w:rsidR="000502BC" w:rsidRPr="000502BC" w14:paraId="32B90EA0" w14:textId="77777777" w:rsidTr="001E4413">
        <w:trPr>
          <w:trHeight w:val="761"/>
        </w:trPr>
        <w:tc>
          <w:tcPr>
            <w:tcW w:w="10632" w:type="dxa"/>
            <w:gridSpan w:val="12"/>
            <w:tcBorders>
              <w:bottom w:val="single" w:sz="24" w:space="0" w:color="2C3B57" w:themeColor="text2"/>
            </w:tcBorders>
          </w:tcPr>
          <w:p w14:paraId="640519BB" w14:textId="69F69101" w:rsidR="00AD0DDD" w:rsidRPr="000502BC" w:rsidRDefault="007B44D7" w:rsidP="007B44D7">
            <w:pPr>
              <w:pStyle w:val="Heading1"/>
              <w:rPr>
                <w:color w:val="auto"/>
              </w:rPr>
            </w:pPr>
            <w:r w:rsidRPr="000502BC">
              <w:rPr>
                <w:color w:val="auto"/>
                <w:sz w:val="72"/>
                <w:szCs w:val="30"/>
              </w:rPr>
              <w:t>ANDALEEB FAROOQ</w:t>
            </w:r>
          </w:p>
        </w:tc>
      </w:tr>
      <w:tr w:rsidR="000502BC" w:rsidRPr="000502BC" w14:paraId="50619E9D" w14:textId="77777777" w:rsidTr="001E4413">
        <w:trPr>
          <w:trHeight w:val="25"/>
        </w:trPr>
        <w:tc>
          <w:tcPr>
            <w:tcW w:w="10632" w:type="dxa"/>
            <w:gridSpan w:val="12"/>
            <w:tcBorders>
              <w:top w:val="single" w:sz="24" w:space="0" w:color="2C3B57" w:themeColor="text2"/>
            </w:tcBorders>
            <w:vAlign w:val="center"/>
          </w:tcPr>
          <w:p w14:paraId="0072D4FD" w14:textId="29E09055" w:rsidR="00AD0DDD" w:rsidRPr="000502BC" w:rsidRDefault="00AD0DDD" w:rsidP="00DF1CB4"/>
        </w:tc>
      </w:tr>
      <w:tr w:rsidR="000502BC" w:rsidRPr="000502BC" w14:paraId="36B06848" w14:textId="77777777" w:rsidTr="001E4413">
        <w:trPr>
          <w:trHeight w:val="319"/>
        </w:trPr>
        <w:tc>
          <w:tcPr>
            <w:tcW w:w="20" w:type="dxa"/>
            <w:vAlign w:val="center"/>
          </w:tcPr>
          <w:p w14:paraId="4C0EC96C" w14:textId="77777777" w:rsidR="00FD11E3" w:rsidRPr="000502BC" w:rsidRDefault="00FD11E3" w:rsidP="00DF1CB4"/>
        </w:tc>
        <w:tc>
          <w:tcPr>
            <w:tcW w:w="548" w:type="dxa"/>
            <w:shd w:val="clear" w:color="auto" w:fill="2C3B57" w:themeFill="text2"/>
            <w:vAlign w:val="center"/>
          </w:tcPr>
          <w:p w14:paraId="6E52181C" w14:textId="45D6FA2F" w:rsidR="00FD11E3" w:rsidRPr="000502BC" w:rsidRDefault="00434661" w:rsidP="00DF1CB4">
            <w:pPr>
              <w:jc w:val="center"/>
              <w:rPr>
                <w:rStyle w:val="Emphasis"/>
              </w:rPr>
            </w:pPr>
            <w:r w:rsidRPr="00173B36">
              <w:rPr>
                <w:noProof/>
              </w:rPr>
              <w:drawing>
                <wp:inline distT="0" distB="0" distL="0" distR="0" wp14:anchorId="6348B02C" wp14:editId="75C2355B">
                  <wp:extent cx="249861" cy="236220"/>
                  <wp:effectExtent l="0" t="0" r="0" b="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9" cy="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" w:type="dxa"/>
            <w:vAlign w:val="center"/>
          </w:tcPr>
          <w:p w14:paraId="5E73EF3E" w14:textId="77777777" w:rsidR="00FD11E3" w:rsidRPr="000502BC" w:rsidRDefault="00FD11E3" w:rsidP="00DF1CB4"/>
        </w:tc>
        <w:tc>
          <w:tcPr>
            <w:tcW w:w="3094" w:type="dxa"/>
            <w:vAlign w:val="center"/>
          </w:tcPr>
          <w:p w14:paraId="20AE0E25" w14:textId="56701B7A" w:rsidR="00FD11E3" w:rsidRPr="000502BC" w:rsidRDefault="00FD11E3" w:rsidP="00D233F0">
            <w:pPr>
              <w:jc w:val="center"/>
              <w:rPr>
                <w:szCs w:val="20"/>
              </w:rPr>
            </w:pPr>
            <w:r w:rsidRPr="000502BC">
              <w:rPr>
                <w:szCs w:val="20"/>
              </w:rPr>
              <w:t>1-613-453-9120</w:t>
            </w:r>
          </w:p>
        </w:tc>
        <w:tc>
          <w:tcPr>
            <w:tcW w:w="142" w:type="dxa"/>
            <w:vAlign w:val="center"/>
          </w:tcPr>
          <w:p w14:paraId="50615524" w14:textId="77777777" w:rsidR="00FD11E3" w:rsidRPr="000502BC" w:rsidRDefault="00FD11E3" w:rsidP="00DF1CB4">
            <w:pPr>
              <w:rPr>
                <w:szCs w:val="20"/>
              </w:rPr>
            </w:pPr>
          </w:p>
        </w:tc>
        <w:tc>
          <w:tcPr>
            <w:tcW w:w="567" w:type="dxa"/>
            <w:shd w:val="clear" w:color="auto" w:fill="2C3B57" w:themeFill="text2"/>
            <w:vAlign w:val="center"/>
          </w:tcPr>
          <w:p w14:paraId="410C2CA8" w14:textId="608360D9" w:rsidR="00FD11E3" w:rsidRPr="000502BC" w:rsidRDefault="00434661" w:rsidP="00DF1CB4">
            <w:pPr>
              <w:jc w:val="center"/>
              <w:rPr>
                <w:rStyle w:val="Emphasis"/>
                <w:szCs w:val="20"/>
              </w:rPr>
            </w:pPr>
            <w:r w:rsidRPr="00173B36">
              <w:rPr>
                <w:noProof/>
              </w:rPr>
              <w:drawing>
                <wp:inline distT="0" distB="0" distL="0" distR="0" wp14:anchorId="2B2751EE" wp14:editId="7599AFB9">
                  <wp:extent cx="241610" cy="198120"/>
                  <wp:effectExtent l="0" t="0" r="635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23" cy="20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0B19F610" w14:textId="77777777" w:rsidR="00FD11E3" w:rsidRPr="000502BC" w:rsidRDefault="00FD11E3" w:rsidP="00DF1CB4">
            <w:pPr>
              <w:rPr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E016CCB" w14:textId="15EDAC9E" w:rsidR="00FD11E3" w:rsidRPr="000502BC" w:rsidRDefault="00395649" w:rsidP="007B44D7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4" w:history="1">
              <w:r w:rsidR="00FD11E3" w:rsidRPr="000502B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andaleeb.farooq@gmail.com</w:t>
              </w:r>
            </w:hyperlink>
          </w:p>
        </w:tc>
        <w:tc>
          <w:tcPr>
            <w:tcW w:w="142" w:type="dxa"/>
            <w:vAlign w:val="center"/>
          </w:tcPr>
          <w:p w14:paraId="17B7B5AA" w14:textId="77777777" w:rsidR="00FD11E3" w:rsidRPr="000502BC" w:rsidRDefault="00FD11E3" w:rsidP="00DF1CB4">
            <w:pPr>
              <w:rPr>
                <w:szCs w:val="20"/>
              </w:rPr>
            </w:pPr>
          </w:p>
        </w:tc>
        <w:tc>
          <w:tcPr>
            <w:tcW w:w="567" w:type="dxa"/>
            <w:shd w:val="clear" w:color="auto" w:fill="2C3B57" w:themeFill="text2"/>
            <w:vAlign w:val="center"/>
          </w:tcPr>
          <w:p w14:paraId="7DC0EF6E" w14:textId="5010E832" w:rsidR="00FD11E3" w:rsidRPr="000502BC" w:rsidRDefault="00434661" w:rsidP="00DF1CB4">
            <w:pPr>
              <w:jc w:val="center"/>
              <w:rPr>
                <w:rStyle w:val="Emphasis"/>
                <w:szCs w:val="20"/>
              </w:rPr>
            </w:pPr>
            <w:r>
              <w:rPr>
                <w:b/>
                <w:iCs/>
                <w:noProof/>
                <w:szCs w:val="20"/>
              </w:rPr>
              <w:drawing>
                <wp:inline distT="0" distB="0" distL="0" distR="0" wp14:anchorId="33A893F1" wp14:editId="6E1844A6">
                  <wp:extent cx="165735" cy="220980"/>
                  <wp:effectExtent l="0" t="0" r="5715" b="7620"/>
                  <wp:docPr id="39" name="Graphic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aphic 3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vAlign w:val="center"/>
          </w:tcPr>
          <w:p w14:paraId="6DAE4366" w14:textId="77777777" w:rsidR="00FD11E3" w:rsidRPr="000502BC" w:rsidRDefault="00FD11E3" w:rsidP="00DF1CB4">
            <w:pPr>
              <w:rPr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241D75E" w14:textId="77777777" w:rsidR="001E4413" w:rsidRDefault="00FD11E3" w:rsidP="00FD11E3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502BC">
              <w:rPr>
                <w:rFonts w:asciiTheme="minorHAnsi" w:hAnsiTheme="minorHAnsi" w:cstheme="minorHAnsi"/>
                <w:sz w:val="20"/>
                <w:szCs w:val="20"/>
              </w:rPr>
              <w:t>Kingston, ON</w:t>
            </w:r>
          </w:p>
          <w:p w14:paraId="515C8462" w14:textId="19CB95E3" w:rsidR="00FD11E3" w:rsidRPr="000502BC" w:rsidRDefault="00FD11E3" w:rsidP="00FD11E3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502BC">
              <w:rPr>
                <w:rFonts w:asciiTheme="minorHAnsi" w:hAnsiTheme="minorHAnsi" w:cstheme="minorHAnsi"/>
                <w:sz w:val="20"/>
                <w:szCs w:val="20"/>
              </w:rPr>
              <w:t>K7M 8W3</w:t>
            </w:r>
          </w:p>
        </w:tc>
      </w:tr>
      <w:tr w:rsidR="000502BC" w:rsidRPr="000502BC" w14:paraId="204E6EDA" w14:textId="77777777" w:rsidTr="001E4413">
        <w:trPr>
          <w:trHeight w:val="57"/>
        </w:trPr>
        <w:tc>
          <w:tcPr>
            <w:tcW w:w="20" w:type="dxa"/>
            <w:vAlign w:val="center"/>
          </w:tcPr>
          <w:p w14:paraId="47ED1808" w14:textId="77777777" w:rsidR="00DC4D05" w:rsidRPr="000502BC" w:rsidRDefault="00DC4D05" w:rsidP="00DF1CB4"/>
        </w:tc>
        <w:tc>
          <w:tcPr>
            <w:tcW w:w="10612" w:type="dxa"/>
            <w:gridSpan w:val="11"/>
            <w:vAlign w:val="center"/>
          </w:tcPr>
          <w:p w14:paraId="44C6F915" w14:textId="77777777" w:rsidR="00DC4D05" w:rsidRPr="000502BC" w:rsidRDefault="00DC4D05" w:rsidP="00D233F0">
            <w:pPr>
              <w:pStyle w:val="BodyText"/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0502BC" w:rsidRPr="000502BC" w14:paraId="4D0750EB" w14:textId="77777777" w:rsidTr="001E4413">
        <w:trPr>
          <w:trHeight w:val="488"/>
        </w:trPr>
        <w:tc>
          <w:tcPr>
            <w:tcW w:w="20" w:type="dxa"/>
            <w:vAlign w:val="center"/>
          </w:tcPr>
          <w:p w14:paraId="6CEFC5F9" w14:textId="77777777" w:rsidR="00FD11E3" w:rsidRPr="000502BC" w:rsidRDefault="00FD11E3" w:rsidP="00DF1CB4"/>
        </w:tc>
        <w:tc>
          <w:tcPr>
            <w:tcW w:w="548" w:type="dxa"/>
            <w:shd w:val="clear" w:color="auto" w:fill="2C3B57" w:themeFill="text2"/>
            <w:vAlign w:val="center"/>
          </w:tcPr>
          <w:p w14:paraId="458ACAE2" w14:textId="5EB440CC" w:rsidR="00FD11E3" w:rsidRPr="000502BC" w:rsidRDefault="000226EC" w:rsidP="00DF1CB4">
            <w:pPr>
              <w:jc w:val="center"/>
              <w:rPr>
                <w:rStyle w:val="Emphasis"/>
              </w:rPr>
            </w:pPr>
            <w:r w:rsidRPr="000502BC">
              <w:rPr>
                <w:b/>
                <w:iCs/>
                <w:noProof/>
              </w:rPr>
              <w:drawing>
                <wp:inline distT="0" distB="0" distL="0" distR="0" wp14:anchorId="4426A821" wp14:editId="3775D238">
                  <wp:extent cx="190500" cy="190500"/>
                  <wp:effectExtent l="0" t="0" r="0" b="0"/>
                  <wp:docPr id="59" name="Graphic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aphic 5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" w:type="dxa"/>
            <w:vAlign w:val="center"/>
          </w:tcPr>
          <w:p w14:paraId="78960974" w14:textId="77777777" w:rsidR="00FD11E3" w:rsidRPr="000502BC" w:rsidRDefault="00FD11E3" w:rsidP="00DF1CB4"/>
        </w:tc>
        <w:tc>
          <w:tcPr>
            <w:tcW w:w="3094" w:type="dxa"/>
            <w:vAlign w:val="center"/>
          </w:tcPr>
          <w:p w14:paraId="2EF5A0AD" w14:textId="730A071B" w:rsidR="00FD11E3" w:rsidRPr="000502BC" w:rsidRDefault="00395649" w:rsidP="00D233F0">
            <w:pPr>
              <w:jc w:val="center"/>
              <w:rPr>
                <w:szCs w:val="20"/>
              </w:rPr>
            </w:pPr>
            <w:hyperlink r:id="rId19" w:history="1">
              <w:r w:rsidR="00FD11E3" w:rsidRPr="000502BC">
                <w:rPr>
                  <w:rStyle w:val="Hyperlink"/>
                  <w:color w:val="auto"/>
                  <w:szCs w:val="20"/>
                </w:rPr>
                <w:t>cerafinn.github.io/react-portfolio/</w:t>
              </w:r>
            </w:hyperlink>
          </w:p>
        </w:tc>
        <w:tc>
          <w:tcPr>
            <w:tcW w:w="142" w:type="dxa"/>
            <w:vAlign w:val="center"/>
          </w:tcPr>
          <w:p w14:paraId="2021D84D" w14:textId="77777777" w:rsidR="00FD11E3" w:rsidRPr="000502BC" w:rsidRDefault="00FD11E3" w:rsidP="00DF1CB4">
            <w:pPr>
              <w:rPr>
                <w:szCs w:val="20"/>
              </w:rPr>
            </w:pPr>
          </w:p>
        </w:tc>
        <w:tc>
          <w:tcPr>
            <w:tcW w:w="567" w:type="dxa"/>
            <w:shd w:val="clear" w:color="auto" w:fill="2C3B57" w:themeFill="text2"/>
            <w:vAlign w:val="center"/>
          </w:tcPr>
          <w:p w14:paraId="4D73D870" w14:textId="79BC8BCD" w:rsidR="00FD11E3" w:rsidRPr="000502BC" w:rsidRDefault="00EB583A" w:rsidP="00DF1CB4">
            <w:pPr>
              <w:jc w:val="center"/>
              <w:rPr>
                <w:rStyle w:val="Emphasis"/>
                <w:szCs w:val="20"/>
              </w:rPr>
            </w:pPr>
            <w:r w:rsidRPr="000502BC">
              <w:rPr>
                <w:b/>
                <w:iCs/>
                <w:noProof/>
                <w:szCs w:val="20"/>
              </w:rPr>
              <w:drawing>
                <wp:inline distT="0" distB="0" distL="0" distR="0" wp14:anchorId="514C2564" wp14:editId="58530E4F">
                  <wp:extent cx="173356" cy="198120"/>
                  <wp:effectExtent l="0" t="0" r="0" b="0"/>
                  <wp:docPr id="55" name="Graphic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aphic 5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31" cy="20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7043320D" w14:textId="77777777" w:rsidR="00FD11E3" w:rsidRPr="000502BC" w:rsidRDefault="00FD11E3" w:rsidP="00DF1CB4">
            <w:pPr>
              <w:rPr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CE4161B" w14:textId="46C13802" w:rsidR="00FD11E3" w:rsidRPr="000502BC" w:rsidRDefault="00395649" w:rsidP="007B44D7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22" w:history="1">
              <w:r w:rsidR="00FD11E3" w:rsidRPr="000502B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linkedin.com/in/</w:t>
              </w:r>
              <w:proofErr w:type="spellStart"/>
              <w:r w:rsidR="00FD11E3" w:rsidRPr="000502B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andaleebfarooq</w:t>
              </w:r>
              <w:proofErr w:type="spellEnd"/>
            </w:hyperlink>
          </w:p>
        </w:tc>
        <w:tc>
          <w:tcPr>
            <w:tcW w:w="142" w:type="dxa"/>
            <w:vAlign w:val="center"/>
          </w:tcPr>
          <w:p w14:paraId="3530ED8A" w14:textId="77777777" w:rsidR="00FD11E3" w:rsidRPr="000502BC" w:rsidRDefault="00FD11E3" w:rsidP="00DF1CB4">
            <w:pPr>
              <w:rPr>
                <w:szCs w:val="20"/>
              </w:rPr>
            </w:pPr>
          </w:p>
        </w:tc>
        <w:tc>
          <w:tcPr>
            <w:tcW w:w="567" w:type="dxa"/>
            <w:shd w:val="clear" w:color="auto" w:fill="2C3B57" w:themeFill="text2"/>
            <w:vAlign w:val="center"/>
          </w:tcPr>
          <w:p w14:paraId="311597E8" w14:textId="2EF3773D" w:rsidR="00FD11E3" w:rsidRPr="000502BC" w:rsidRDefault="00D3615E" w:rsidP="00DF1CB4">
            <w:pPr>
              <w:jc w:val="center"/>
              <w:rPr>
                <w:rStyle w:val="Emphasis"/>
                <w:szCs w:val="20"/>
              </w:rPr>
            </w:pPr>
            <w:r w:rsidRPr="000502BC">
              <w:rPr>
                <w:b/>
                <w:iCs/>
                <w:noProof/>
                <w:szCs w:val="20"/>
              </w:rPr>
              <w:drawing>
                <wp:inline distT="0" distB="0" distL="0" distR="0" wp14:anchorId="4D322824" wp14:editId="246D83FF">
                  <wp:extent cx="213360" cy="21336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vAlign w:val="center"/>
          </w:tcPr>
          <w:p w14:paraId="247171C8" w14:textId="77777777" w:rsidR="00FD11E3" w:rsidRPr="000502BC" w:rsidRDefault="00FD11E3" w:rsidP="00DF1CB4">
            <w:pPr>
              <w:rPr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F26B89C" w14:textId="62338B22" w:rsidR="00DC4D05" w:rsidRPr="000502BC" w:rsidRDefault="00395649" w:rsidP="00DC4D0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hyperlink r:id="rId24" w:history="1">
              <w:r w:rsidR="00FD11E3" w:rsidRPr="000502B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github.com/</w:t>
              </w:r>
              <w:proofErr w:type="spellStart"/>
              <w:r w:rsidR="00FD11E3" w:rsidRPr="000502B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cerafinn</w:t>
              </w:r>
              <w:proofErr w:type="spellEnd"/>
            </w:hyperlink>
          </w:p>
        </w:tc>
      </w:tr>
      <w:tr w:rsidR="000502BC" w:rsidRPr="000502BC" w14:paraId="374B2995" w14:textId="77777777" w:rsidTr="001E4413">
        <w:trPr>
          <w:trHeight w:val="68"/>
        </w:trPr>
        <w:tc>
          <w:tcPr>
            <w:tcW w:w="10632" w:type="dxa"/>
            <w:gridSpan w:val="12"/>
            <w:vAlign w:val="center"/>
          </w:tcPr>
          <w:p w14:paraId="289D5824" w14:textId="7DB2A1C4" w:rsidR="00AD0DDD" w:rsidRPr="000502BC" w:rsidRDefault="00AD0DDD" w:rsidP="00DF1CB4"/>
        </w:tc>
      </w:tr>
      <w:tr w:rsidR="000502BC" w:rsidRPr="000502BC" w14:paraId="46DEF1DF" w14:textId="77777777" w:rsidTr="001E4413">
        <w:trPr>
          <w:trHeight w:val="193"/>
        </w:trPr>
        <w:tc>
          <w:tcPr>
            <w:tcW w:w="7372" w:type="dxa"/>
            <w:gridSpan w:val="8"/>
            <w:tcBorders>
              <w:bottom w:val="single" w:sz="8" w:space="0" w:color="2C3B57" w:themeColor="text2"/>
            </w:tcBorders>
            <w:vAlign w:val="bottom"/>
          </w:tcPr>
          <w:p w14:paraId="5986FE10" w14:textId="738C711E" w:rsidR="000502BC" w:rsidRPr="001E4413" w:rsidRDefault="000502BC" w:rsidP="00DF1CB4">
            <w:pPr>
              <w:pStyle w:val="Heading3"/>
              <w:rPr>
                <w:color w:val="auto"/>
                <w:szCs w:val="28"/>
              </w:rPr>
            </w:pPr>
            <w:r w:rsidRPr="001E4413">
              <w:rPr>
                <w:color w:val="auto"/>
                <w:szCs w:val="28"/>
              </w:rPr>
              <w:t>Professional Summary</w:t>
            </w:r>
          </w:p>
        </w:tc>
        <w:tc>
          <w:tcPr>
            <w:tcW w:w="142" w:type="dxa"/>
            <w:vAlign w:val="bottom"/>
          </w:tcPr>
          <w:p w14:paraId="2ACD89D9" w14:textId="77777777" w:rsidR="000502BC" w:rsidRPr="000502BC" w:rsidRDefault="000502BC" w:rsidP="00DF1CB4"/>
        </w:tc>
        <w:tc>
          <w:tcPr>
            <w:tcW w:w="3118" w:type="dxa"/>
            <w:gridSpan w:val="3"/>
            <w:vAlign w:val="bottom"/>
          </w:tcPr>
          <w:p w14:paraId="2A2E2219" w14:textId="155C63EE" w:rsidR="000502BC" w:rsidRPr="000502BC" w:rsidRDefault="000502BC" w:rsidP="000D7499">
            <w:pPr>
              <w:pStyle w:val="Heading3"/>
              <w:rPr>
                <w:color w:val="auto"/>
              </w:rPr>
            </w:pPr>
            <w:r w:rsidRPr="000502BC">
              <w:rPr>
                <w:color w:val="auto"/>
              </w:rPr>
              <w:t>Skills</w:t>
            </w:r>
          </w:p>
        </w:tc>
      </w:tr>
      <w:tr w:rsidR="000502BC" w:rsidRPr="000502BC" w14:paraId="116C47C0" w14:textId="77777777" w:rsidTr="001E4413">
        <w:trPr>
          <w:trHeight w:val="844"/>
        </w:trPr>
        <w:tc>
          <w:tcPr>
            <w:tcW w:w="7372" w:type="dxa"/>
            <w:gridSpan w:val="8"/>
            <w:tcBorders>
              <w:top w:val="single" w:sz="8" w:space="0" w:color="2C3B57" w:themeColor="text2"/>
            </w:tcBorders>
          </w:tcPr>
          <w:p w14:paraId="353EEAB1" w14:textId="371A5714" w:rsidR="000D7499" w:rsidRPr="000502BC" w:rsidRDefault="00EA79EC" w:rsidP="0013262A">
            <w:pPr>
              <w:pStyle w:val="Text"/>
              <w:numPr>
                <w:ilvl w:val="0"/>
                <w:numId w:val="12"/>
              </w:numPr>
              <w:ind w:left="430" w:hanging="218"/>
              <w:rPr>
                <w:color w:val="auto"/>
              </w:rPr>
            </w:pPr>
            <w:r w:rsidRPr="000502BC">
              <w:rPr>
                <w:color w:val="auto"/>
              </w:rPr>
              <w:t>Highly passionate full-stack developer, recently graduated</w:t>
            </w:r>
            <w:r w:rsidR="00E75C28" w:rsidRPr="000502BC">
              <w:rPr>
                <w:color w:val="auto"/>
              </w:rPr>
              <w:t xml:space="preserve"> and w</w:t>
            </w:r>
            <w:r w:rsidRPr="000502BC">
              <w:rPr>
                <w:color w:val="auto"/>
              </w:rPr>
              <w:t>orked on multiple projects</w:t>
            </w:r>
            <w:r w:rsidR="00E75C28" w:rsidRPr="000502BC">
              <w:rPr>
                <w:color w:val="auto"/>
              </w:rPr>
              <w:t xml:space="preserve"> to completion. P</w:t>
            </w:r>
            <w:r w:rsidRPr="000502BC">
              <w:rPr>
                <w:color w:val="auto"/>
              </w:rPr>
              <w:t>roficient in a range of modern technologies, including: MySQL, JavaScript, and Node.</w:t>
            </w:r>
          </w:p>
        </w:tc>
        <w:tc>
          <w:tcPr>
            <w:tcW w:w="142" w:type="dxa"/>
            <w:vMerge w:val="restart"/>
            <w:vAlign w:val="center"/>
          </w:tcPr>
          <w:p w14:paraId="49BE5ACC" w14:textId="7F61FB50" w:rsidR="000D7499" w:rsidRPr="000502BC" w:rsidRDefault="000D7499" w:rsidP="000D7499"/>
        </w:tc>
        <w:tc>
          <w:tcPr>
            <w:tcW w:w="3118" w:type="dxa"/>
            <w:gridSpan w:val="3"/>
            <w:vMerge w:val="restart"/>
            <w:shd w:val="clear" w:color="auto" w:fill="FFFFFF" w:themeFill="background1"/>
          </w:tcPr>
          <w:p w14:paraId="1E4BABD2" w14:textId="37760234" w:rsidR="000502BC" w:rsidRPr="00434661" w:rsidRDefault="000502BC" w:rsidP="00434661">
            <w:pPr>
              <w:pStyle w:val="Text"/>
              <w:numPr>
                <w:ilvl w:val="0"/>
                <w:numId w:val="12"/>
              </w:numPr>
              <w:ind w:left="426" w:hanging="322"/>
              <w:rPr>
                <w:color w:val="auto"/>
              </w:rPr>
            </w:pPr>
            <w:r w:rsidRPr="000502BC">
              <w:rPr>
                <w:b/>
                <w:bCs/>
                <w:color w:val="auto"/>
              </w:rPr>
              <w:t>Languages:</w:t>
            </w:r>
            <w:r>
              <w:rPr>
                <w:color w:val="auto"/>
              </w:rPr>
              <w:t xml:space="preserve"> </w:t>
            </w:r>
            <w:r w:rsidRPr="000502BC">
              <w:rPr>
                <w:color w:val="auto"/>
              </w:rPr>
              <w:t>HTML</w:t>
            </w:r>
            <w:r>
              <w:rPr>
                <w:color w:val="auto"/>
              </w:rPr>
              <w:t xml:space="preserve">, </w:t>
            </w:r>
            <w:r w:rsidRPr="000502BC">
              <w:rPr>
                <w:color w:val="auto"/>
              </w:rPr>
              <w:t>CSS</w:t>
            </w:r>
            <w:r>
              <w:rPr>
                <w:color w:val="auto"/>
              </w:rPr>
              <w:t xml:space="preserve">, </w:t>
            </w:r>
            <w:r w:rsidRPr="000502BC">
              <w:rPr>
                <w:color w:val="auto"/>
              </w:rPr>
              <w:t>JavaScript</w:t>
            </w:r>
          </w:p>
          <w:p w14:paraId="26AEA302" w14:textId="7278782B" w:rsidR="000D7499" w:rsidRPr="000502BC" w:rsidRDefault="000502BC" w:rsidP="000502BC">
            <w:pPr>
              <w:pStyle w:val="Text"/>
              <w:numPr>
                <w:ilvl w:val="0"/>
                <w:numId w:val="12"/>
              </w:numPr>
              <w:ind w:left="426" w:hanging="322"/>
              <w:rPr>
                <w:color w:val="auto"/>
              </w:rPr>
            </w:pPr>
            <w:r w:rsidRPr="000502BC">
              <w:rPr>
                <w:color w:val="auto"/>
              </w:rPr>
              <w:t>Node.js</w:t>
            </w:r>
          </w:p>
          <w:p w14:paraId="2D725056" w14:textId="7FD90BAA" w:rsidR="000502BC" w:rsidRPr="000502BC" w:rsidRDefault="000502BC" w:rsidP="000502BC">
            <w:pPr>
              <w:pStyle w:val="Text"/>
              <w:numPr>
                <w:ilvl w:val="0"/>
                <w:numId w:val="12"/>
              </w:numPr>
              <w:ind w:left="426" w:hanging="322"/>
              <w:rPr>
                <w:color w:val="auto"/>
              </w:rPr>
            </w:pPr>
            <w:r w:rsidRPr="000502BC">
              <w:rPr>
                <w:color w:val="auto"/>
              </w:rPr>
              <w:t>MySQL</w:t>
            </w:r>
            <w:r w:rsidR="00434661">
              <w:rPr>
                <w:color w:val="auto"/>
              </w:rPr>
              <w:t xml:space="preserve">, </w:t>
            </w:r>
            <w:proofErr w:type="spellStart"/>
            <w:r w:rsidR="00434661">
              <w:rPr>
                <w:color w:val="auto"/>
              </w:rPr>
              <w:t>Sequelize</w:t>
            </w:r>
            <w:proofErr w:type="spellEnd"/>
          </w:p>
          <w:p w14:paraId="431BC0E2" w14:textId="623B584E" w:rsidR="000502BC" w:rsidRPr="000502BC" w:rsidRDefault="000502BC" w:rsidP="000502BC">
            <w:pPr>
              <w:pStyle w:val="Text"/>
              <w:numPr>
                <w:ilvl w:val="0"/>
                <w:numId w:val="12"/>
              </w:numPr>
              <w:ind w:left="426" w:hanging="322"/>
              <w:rPr>
                <w:color w:val="auto"/>
              </w:rPr>
            </w:pPr>
            <w:r w:rsidRPr="000502BC">
              <w:rPr>
                <w:color w:val="auto"/>
              </w:rPr>
              <w:t>MongoDB</w:t>
            </w:r>
            <w:r w:rsidR="00434661">
              <w:rPr>
                <w:color w:val="auto"/>
              </w:rPr>
              <w:t>, Mongoose</w:t>
            </w:r>
          </w:p>
          <w:p w14:paraId="79763983" w14:textId="3F816F2B" w:rsidR="000502BC" w:rsidRPr="000502BC" w:rsidRDefault="000502BC" w:rsidP="000502BC">
            <w:pPr>
              <w:pStyle w:val="Text"/>
              <w:numPr>
                <w:ilvl w:val="0"/>
                <w:numId w:val="12"/>
              </w:numPr>
              <w:ind w:left="426" w:hanging="322"/>
              <w:rPr>
                <w:color w:val="auto"/>
              </w:rPr>
            </w:pPr>
            <w:r w:rsidRPr="000502BC">
              <w:rPr>
                <w:color w:val="auto"/>
              </w:rPr>
              <w:t>Express.js</w:t>
            </w:r>
          </w:p>
          <w:p w14:paraId="6392A1C1" w14:textId="08C36892" w:rsidR="000502BC" w:rsidRPr="000502BC" w:rsidRDefault="000502BC" w:rsidP="000502BC">
            <w:pPr>
              <w:pStyle w:val="Text"/>
              <w:numPr>
                <w:ilvl w:val="0"/>
                <w:numId w:val="12"/>
              </w:numPr>
              <w:ind w:left="426" w:hanging="322"/>
              <w:rPr>
                <w:color w:val="auto"/>
              </w:rPr>
            </w:pPr>
            <w:r w:rsidRPr="000502BC">
              <w:rPr>
                <w:color w:val="auto"/>
              </w:rPr>
              <w:t>React</w:t>
            </w:r>
          </w:p>
          <w:p w14:paraId="4B8F4FB4" w14:textId="7FFC609C" w:rsidR="000502BC" w:rsidRPr="000502BC" w:rsidRDefault="000502BC" w:rsidP="000502BC">
            <w:pPr>
              <w:pStyle w:val="Text"/>
              <w:numPr>
                <w:ilvl w:val="0"/>
                <w:numId w:val="12"/>
              </w:numPr>
              <w:ind w:left="426" w:hanging="322"/>
              <w:rPr>
                <w:color w:val="auto"/>
              </w:rPr>
            </w:pPr>
            <w:r w:rsidRPr="000502BC">
              <w:rPr>
                <w:color w:val="auto"/>
              </w:rPr>
              <w:t>Redux</w:t>
            </w:r>
          </w:p>
          <w:p w14:paraId="10134E97" w14:textId="0AE7BD05" w:rsidR="000502BC" w:rsidRPr="000502BC" w:rsidRDefault="000502BC" w:rsidP="000502BC">
            <w:pPr>
              <w:pStyle w:val="Text"/>
              <w:numPr>
                <w:ilvl w:val="0"/>
                <w:numId w:val="12"/>
              </w:numPr>
              <w:ind w:left="426" w:hanging="322"/>
              <w:rPr>
                <w:color w:val="auto"/>
              </w:rPr>
            </w:pPr>
            <w:proofErr w:type="spellStart"/>
            <w:r w:rsidRPr="000502BC">
              <w:rPr>
                <w:color w:val="auto"/>
              </w:rPr>
              <w:t>GraphQL</w:t>
            </w:r>
            <w:proofErr w:type="spellEnd"/>
          </w:p>
          <w:p w14:paraId="3EADEF9A" w14:textId="77777777" w:rsidR="000502BC" w:rsidRPr="000502BC" w:rsidRDefault="000502BC" w:rsidP="000502BC">
            <w:pPr>
              <w:pStyle w:val="Text"/>
              <w:ind w:left="0"/>
              <w:rPr>
                <w:color w:val="auto"/>
              </w:rPr>
            </w:pPr>
          </w:p>
          <w:p w14:paraId="3CEC127A" w14:textId="77777777" w:rsidR="000D7499" w:rsidRPr="000502BC" w:rsidRDefault="000D7499" w:rsidP="000D7499">
            <w:pPr>
              <w:pStyle w:val="Heading3"/>
              <w:rPr>
                <w:color w:val="auto"/>
              </w:rPr>
            </w:pPr>
            <w:r w:rsidRPr="000502BC">
              <w:rPr>
                <w:color w:val="auto"/>
              </w:rPr>
              <w:t>EDUCATION</w:t>
            </w:r>
          </w:p>
          <w:p w14:paraId="478D98AE" w14:textId="77777777" w:rsidR="000D7499" w:rsidRPr="000502BC" w:rsidRDefault="000D7499" w:rsidP="000D7499">
            <w:pPr>
              <w:rPr>
                <w:sz w:val="2"/>
                <w:szCs w:val="2"/>
              </w:rPr>
            </w:pPr>
          </w:p>
          <w:p w14:paraId="1E271FA8" w14:textId="77777777" w:rsidR="000D7499" w:rsidRPr="000502BC" w:rsidRDefault="000D7499" w:rsidP="000D7499">
            <w:pPr>
              <w:pStyle w:val="Text"/>
              <w:ind w:left="279"/>
              <w:rPr>
                <w:b/>
                <w:bCs/>
                <w:color w:val="auto"/>
              </w:rPr>
            </w:pPr>
            <w:r w:rsidRPr="000502BC">
              <w:rPr>
                <w:b/>
                <w:bCs/>
                <w:color w:val="auto"/>
              </w:rPr>
              <w:t>Full-Stack Developer Certificate,</w:t>
            </w:r>
          </w:p>
          <w:p w14:paraId="5DF63EB4" w14:textId="77777777" w:rsidR="000D7499" w:rsidRPr="000502BC" w:rsidRDefault="000D7499" w:rsidP="000D7499">
            <w:pPr>
              <w:pStyle w:val="Text"/>
              <w:ind w:left="279"/>
              <w:rPr>
                <w:color w:val="auto"/>
              </w:rPr>
            </w:pPr>
            <w:r w:rsidRPr="000502BC">
              <w:rPr>
                <w:color w:val="auto"/>
              </w:rPr>
              <w:t>School of Continuing Studies</w:t>
            </w:r>
          </w:p>
          <w:p w14:paraId="4AD074F4" w14:textId="77777777" w:rsidR="000D7499" w:rsidRPr="000502BC" w:rsidRDefault="000D7499" w:rsidP="000D7499">
            <w:pPr>
              <w:pStyle w:val="Text"/>
              <w:ind w:left="279"/>
              <w:rPr>
                <w:i/>
                <w:iCs/>
                <w:color w:val="auto"/>
              </w:rPr>
            </w:pPr>
            <w:r w:rsidRPr="000502BC">
              <w:rPr>
                <w:i/>
                <w:iCs/>
                <w:color w:val="auto"/>
              </w:rPr>
              <w:t>University of Toronto</w:t>
            </w:r>
          </w:p>
          <w:p w14:paraId="3A238E41" w14:textId="2F5D9F22" w:rsidR="000D7499" w:rsidRPr="000502BC" w:rsidRDefault="000D7499" w:rsidP="000D7499">
            <w:pPr>
              <w:pStyle w:val="Text"/>
              <w:ind w:left="279"/>
              <w:rPr>
                <w:color w:val="auto"/>
              </w:rPr>
            </w:pPr>
            <w:r w:rsidRPr="000502BC">
              <w:rPr>
                <w:color w:val="auto"/>
              </w:rPr>
              <w:t>(October 2020- May 2021)</w:t>
            </w:r>
          </w:p>
          <w:p w14:paraId="011536BF" w14:textId="77777777" w:rsidR="000D7499" w:rsidRPr="000502BC" w:rsidRDefault="000D7499" w:rsidP="000D7499">
            <w:pPr>
              <w:pStyle w:val="Text"/>
              <w:ind w:left="279"/>
              <w:rPr>
                <w:color w:val="auto"/>
              </w:rPr>
            </w:pPr>
          </w:p>
          <w:p w14:paraId="25E1FCC7" w14:textId="77777777" w:rsidR="000D7499" w:rsidRPr="000502BC" w:rsidRDefault="000D7499" w:rsidP="000D7499">
            <w:pPr>
              <w:pStyle w:val="Text"/>
              <w:ind w:left="279"/>
              <w:rPr>
                <w:b/>
                <w:bCs/>
                <w:color w:val="auto"/>
              </w:rPr>
            </w:pPr>
            <w:r w:rsidRPr="000502BC">
              <w:rPr>
                <w:b/>
                <w:bCs/>
                <w:color w:val="auto"/>
              </w:rPr>
              <w:t>Non-Degree Courses</w:t>
            </w:r>
          </w:p>
          <w:p w14:paraId="69AB2B65" w14:textId="77777777" w:rsidR="000D7499" w:rsidRPr="000502BC" w:rsidRDefault="000D7499" w:rsidP="000D7499">
            <w:pPr>
              <w:pStyle w:val="Text"/>
              <w:ind w:left="279"/>
              <w:rPr>
                <w:i/>
                <w:iCs/>
                <w:color w:val="auto"/>
              </w:rPr>
            </w:pPr>
            <w:r w:rsidRPr="000502BC">
              <w:rPr>
                <w:i/>
                <w:iCs/>
                <w:color w:val="auto"/>
              </w:rPr>
              <w:t>Queen’s University</w:t>
            </w:r>
          </w:p>
          <w:p w14:paraId="66ACA382" w14:textId="77777777" w:rsidR="000D7499" w:rsidRPr="000502BC" w:rsidRDefault="000D7499" w:rsidP="000D7499">
            <w:pPr>
              <w:pStyle w:val="Text"/>
              <w:ind w:left="279"/>
              <w:rPr>
                <w:color w:val="auto"/>
              </w:rPr>
            </w:pPr>
            <w:r w:rsidRPr="000502BC">
              <w:rPr>
                <w:color w:val="auto"/>
              </w:rPr>
              <w:t>(2014, 2017)</w:t>
            </w:r>
          </w:p>
          <w:p w14:paraId="0809A445" w14:textId="77777777" w:rsidR="000D7499" w:rsidRPr="000502BC" w:rsidRDefault="000D7499" w:rsidP="000D7499">
            <w:pPr>
              <w:pStyle w:val="Text"/>
              <w:ind w:left="279"/>
              <w:rPr>
                <w:color w:val="auto"/>
              </w:rPr>
            </w:pPr>
          </w:p>
          <w:p w14:paraId="74EFB013" w14:textId="77777777" w:rsidR="000D7499" w:rsidRPr="000502BC" w:rsidRDefault="000D7499" w:rsidP="000D7499">
            <w:pPr>
              <w:pStyle w:val="Text"/>
              <w:ind w:left="279"/>
              <w:rPr>
                <w:color w:val="auto"/>
              </w:rPr>
            </w:pPr>
            <w:r w:rsidRPr="000502BC">
              <w:rPr>
                <w:b/>
                <w:bCs/>
                <w:color w:val="auto"/>
              </w:rPr>
              <w:t>Bachelor of Arts</w:t>
            </w:r>
            <w:r w:rsidRPr="000502BC">
              <w:rPr>
                <w:color w:val="auto"/>
              </w:rPr>
              <w:t>, Religious Studies</w:t>
            </w:r>
          </w:p>
          <w:p w14:paraId="2A42ADE8" w14:textId="77777777" w:rsidR="000D7499" w:rsidRPr="000502BC" w:rsidRDefault="000D7499" w:rsidP="000D7499">
            <w:pPr>
              <w:pStyle w:val="Text"/>
              <w:ind w:left="279"/>
              <w:rPr>
                <w:i/>
                <w:iCs/>
                <w:color w:val="auto"/>
              </w:rPr>
            </w:pPr>
            <w:r w:rsidRPr="000502BC">
              <w:rPr>
                <w:i/>
                <w:iCs/>
                <w:color w:val="auto"/>
              </w:rPr>
              <w:t xml:space="preserve">Queen’s University </w:t>
            </w:r>
          </w:p>
          <w:p w14:paraId="5B16716D" w14:textId="77777777" w:rsidR="000D7499" w:rsidRPr="000502BC" w:rsidRDefault="000D7499" w:rsidP="000D7499">
            <w:pPr>
              <w:pStyle w:val="Text"/>
              <w:ind w:left="279"/>
              <w:rPr>
                <w:color w:val="auto"/>
              </w:rPr>
            </w:pPr>
            <w:r w:rsidRPr="000502BC">
              <w:rPr>
                <w:color w:val="auto"/>
              </w:rPr>
              <w:t>(2012)</w:t>
            </w:r>
          </w:p>
          <w:p w14:paraId="070A3BC4" w14:textId="77777777" w:rsidR="000D7499" w:rsidRPr="000502BC" w:rsidRDefault="000D7499" w:rsidP="000D7499">
            <w:pPr>
              <w:pStyle w:val="Text"/>
              <w:ind w:left="279"/>
              <w:rPr>
                <w:color w:val="auto"/>
              </w:rPr>
            </w:pPr>
          </w:p>
          <w:p w14:paraId="2EA38786" w14:textId="77777777" w:rsidR="000D7499" w:rsidRPr="000502BC" w:rsidRDefault="000D7499" w:rsidP="000D7499">
            <w:pPr>
              <w:pStyle w:val="Text"/>
              <w:ind w:left="279"/>
              <w:rPr>
                <w:color w:val="auto"/>
              </w:rPr>
            </w:pPr>
            <w:r w:rsidRPr="000502BC">
              <w:rPr>
                <w:b/>
                <w:bCs/>
                <w:color w:val="auto"/>
              </w:rPr>
              <w:t>Bachelor of Science</w:t>
            </w:r>
            <w:r w:rsidRPr="000502BC">
              <w:rPr>
                <w:color w:val="auto"/>
              </w:rPr>
              <w:t>, Life Sciences</w:t>
            </w:r>
          </w:p>
          <w:p w14:paraId="5292F7CB" w14:textId="77777777" w:rsidR="000D7499" w:rsidRPr="000502BC" w:rsidRDefault="000D7499" w:rsidP="000D7499">
            <w:pPr>
              <w:pStyle w:val="Text"/>
              <w:ind w:left="279"/>
              <w:rPr>
                <w:i/>
                <w:iCs/>
                <w:color w:val="auto"/>
              </w:rPr>
            </w:pPr>
            <w:r w:rsidRPr="000502BC">
              <w:rPr>
                <w:i/>
                <w:iCs/>
                <w:color w:val="auto"/>
              </w:rPr>
              <w:t xml:space="preserve">Queen’s University </w:t>
            </w:r>
          </w:p>
          <w:p w14:paraId="2329B0B1" w14:textId="5F396024" w:rsidR="000D7499" w:rsidRPr="000502BC" w:rsidRDefault="000D7499" w:rsidP="000502BC">
            <w:pPr>
              <w:pStyle w:val="Text"/>
              <w:ind w:left="279"/>
              <w:rPr>
                <w:color w:val="auto"/>
                <w:lang w:val="en-AU" w:eastAsia="en-AU"/>
              </w:rPr>
            </w:pPr>
            <w:r w:rsidRPr="000502BC">
              <w:rPr>
                <w:color w:val="auto"/>
              </w:rPr>
              <w:t>(2009)</w:t>
            </w:r>
          </w:p>
        </w:tc>
      </w:tr>
      <w:tr w:rsidR="000502BC" w:rsidRPr="000502BC" w14:paraId="7E2215C3" w14:textId="77777777" w:rsidTr="001E4413">
        <w:trPr>
          <w:trHeight w:val="576"/>
        </w:trPr>
        <w:tc>
          <w:tcPr>
            <w:tcW w:w="7372" w:type="dxa"/>
            <w:gridSpan w:val="8"/>
            <w:tcBorders>
              <w:bottom w:val="single" w:sz="4" w:space="0" w:color="auto"/>
            </w:tcBorders>
            <w:vAlign w:val="bottom"/>
          </w:tcPr>
          <w:p w14:paraId="0209553D" w14:textId="45065FFE" w:rsidR="00AD6FA4" w:rsidRPr="000502BC" w:rsidRDefault="0013262A" w:rsidP="00A31678">
            <w:pPr>
              <w:pStyle w:val="Heading3"/>
              <w:ind w:left="142"/>
              <w:rPr>
                <w:color w:val="auto"/>
              </w:rPr>
            </w:pPr>
            <w:r w:rsidRPr="000502BC">
              <w:rPr>
                <w:color w:val="auto"/>
              </w:rPr>
              <w:t>Summary of Qualifications</w:t>
            </w:r>
          </w:p>
        </w:tc>
        <w:tc>
          <w:tcPr>
            <w:tcW w:w="14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B17B963" w14:textId="77777777" w:rsidR="00AD6FA4" w:rsidRPr="000502BC" w:rsidRDefault="00AD6FA4" w:rsidP="00DF1CB4"/>
        </w:tc>
        <w:tc>
          <w:tcPr>
            <w:tcW w:w="3118" w:type="dxa"/>
            <w:gridSpan w:val="3"/>
            <w:vMerge/>
            <w:shd w:val="clear" w:color="auto" w:fill="FFFFFF" w:themeFill="background1"/>
            <w:vAlign w:val="center"/>
          </w:tcPr>
          <w:p w14:paraId="182FD599" w14:textId="77777777" w:rsidR="00AD6FA4" w:rsidRPr="000502BC" w:rsidRDefault="00AD6FA4" w:rsidP="00DF1CB4"/>
        </w:tc>
      </w:tr>
      <w:tr w:rsidR="000502BC" w:rsidRPr="000502BC" w14:paraId="37D33CCD" w14:textId="77777777" w:rsidTr="001E4413">
        <w:trPr>
          <w:trHeight w:val="576"/>
        </w:trPr>
        <w:tc>
          <w:tcPr>
            <w:tcW w:w="7372" w:type="dxa"/>
            <w:gridSpan w:val="8"/>
            <w:tcBorders>
              <w:top w:val="single" w:sz="4" w:space="0" w:color="auto"/>
            </w:tcBorders>
          </w:tcPr>
          <w:p w14:paraId="753150FC" w14:textId="722F1188" w:rsidR="0013262A" w:rsidRPr="000502BC" w:rsidRDefault="0013262A" w:rsidP="0013262A">
            <w:pPr>
              <w:pStyle w:val="Text"/>
              <w:numPr>
                <w:ilvl w:val="0"/>
                <w:numId w:val="16"/>
              </w:numPr>
              <w:spacing w:after="100" w:line="240" w:lineRule="auto"/>
              <w:ind w:left="430" w:hanging="184"/>
              <w:rPr>
                <w:color w:val="auto"/>
                <w:szCs w:val="22"/>
              </w:rPr>
            </w:pPr>
            <w:r w:rsidRPr="000502BC">
              <w:rPr>
                <w:rFonts w:ascii="Arial" w:hAnsi="Arial" w:cs="Arial"/>
                <w:color w:val="auto"/>
              </w:rPr>
              <w:t>Developed innovative solutions based on research and skills, leveraging the appropriate tools to assist clients with problems</w:t>
            </w:r>
          </w:p>
          <w:p w14:paraId="4B920AA8" w14:textId="77777777" w:rsidR="00736EC5" w:rsidRPr="000502BC" w:rsidRDefault="0013262A" w:rsidP="0013262A">
            <w:pPr>
              <w:pStyle w:val="Text"/>
              <w:numPr>
                <w:ilvl w:val="0"/>
                <w:numId w:val="16"/>
              </w:numPr>
              <w:spacing w:after="100" w:line="240" w:lineRule="auto"/>
              <w:ind w:left="430" w:hanging="184"/>
              <w:rPr>
                <w:color w:val="auto"/>
                <w:szCs w:val="22"/>
              </w:rPr>
            </w:pPr>
            <w:r w:rsidRPr="000502BC">
              <w:rPr>
                <w:color w:val="auto"/>
                <w:szCs w:val="22"/>
              </w:rPr>
              <w:t>Managed client database, collaborating with 20 co-workers correcting errors in 1000+ accounts</w:t>
            </w:r>
          </w:p>
          <w:p w14:paraId="3CAFBA54" w14:textId="77777777" w:rsidR="0013262A" w:rsidRPr="000502BC" w:rsidRDefault="0013262A" w:rsidP="0013262A">
            <w:pPr>
              <w:pStyle w:val="Text"/>
              <w:numPr>
                <w:ilvl w:val="0"/>
                <w:numId w:val="16"/>
              </w:numPr>
              <w:ind w:left="430" w:hanging="184"/>
              <w:rPr>
                <w:color w:val="auto"/>
              </w:rPr>
            </w:pPr>
            <w:r w:rsidRPr="000502BC">
              <w:rPr>
                <w:color w:val="auto"/>
              </w:rPr>
              <w:t>Provided guidance for agents, generating solutions, and delivering feedback on their performances</w:t>
            </w:r>
          </w:p>
          <w:p w14:paraId="73698A6E" w14:textId="77777777" w:rsidR="0013262A" w:rsidRPr="000502BC" w:rsidRDefault="0013262A" w:rsidP="0013262A">
            <w:pPr>
              <w:pStyle w:val="Text"/>
              <w:numPr>
                <w:ilvl w:val="0"/>
                <w:numId w:val="16"/>
              </w:numPr>
              <w:ind w:left="430" w:hanging="184"/>
              <w:rPr>
                <w:color w:val="auto"/>
              </w:rPr>
            </w:pPr>
            <w:r w:rsidRPr="000502BC">
              <w:rPr>
                <w:rFonts w:ascii="Arial" w:hAnsi="Arial" w:cs="Arial"/>
                <w:color w:val="auto"/>
              </w:rPr>
              <w:t>Trained over 100 agents in company policies and programs</w:t>
            </w:r>
          </w:p>
          <w:p w14:paraId="41FDC6C0" w14:textId="3383E379" w:rsidR="0013262A" w:rsidRPr="000502BC" w:rsidRDefault="0013262A" w:rsidP="00427A97">
            <w:pPr>
              <w:pStyle w:val="Text"/>
              <w:numPr>
                <w:ilvl w:val="0"/>
                <w:numId w:val="16"/>
              </w:numPr>
              <w:ind w:left="430" w:hanging="184"/>
              <w:rPr>
                <w:color w:val="auto"/>
              </w:rPr>
            </w:pPr>
            <w:r w:rsidRPr="000502BC">
              <w:rPr>
                <w:rFonts w:ascii="Arial" w:hAnsi="Arial" w:cs="Arial"/>
                <w:color w:val="auto"/>
              </w:rPr>
              <w:t>13</w:t>
            </w:r>
            <w:r w:rsidR="00427A97" w:rsidRPr="000502BC">
              <w:rPr>
                <w:rFonts w:ascii="Arial" w:hAnsi="Arial" w:cs="Arial"/>
                <w:color w:val="auto"/>
              </w:rPr>
              <w:t xml:space="preserve">+ </w:t>
            </w:r>
            <w:r w:rsidRPr="000502BC">
              <w:rPr>
                <w:rFonts w:ascii="Arial" w:hAnsi="Arial" w:cs="Arial"/>
                <w:color w:val="auto"/>
              </w:rPr>
              <w:t>year</w:t>
            </w:r>
            <w:r w:rsidR="00427A97" w:rsidRPr="000502BC">
              <w:rPr>
                <w:rFonts w:ascii="Arial" w:hAnsi="Arial" w:cs="Arial"/>
                <w:color w:val="auto"/>
              </w:rPr>
              <w:t>s</w:t>
            </w:r>
            <w:r w:rsidRPr="000502BC">
              <w:rPr>
                <w:rFonts w:ascii="Arial" w:hAnsi="Arial" w:cs="Arial"/>
                <w:color w:val="auto"/>
              </w:rPr>
              <w:t xml:space="preserve"> of dedication and dependability as a customer service representative in both face-to-face and telephone interactions</w:t>
            </w:r>
          </w:p>
        </w:tc>
        <w:tc>
          <w:tcPr>
            <w:tcW w:w="14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FBE7C35" w14:textId="77777777" w:rsidR="00736EC5" w:rsidRPr="000502BC" w:rsidRDefault="00736EC5" w:rsidP="00DF1CB4"/>
        </w:tc>
        <w:tc>
          <w:tcPr>
            <w:tcW w:w="3118" w:type="dxa"/>
            <w:gridSpan w:val="3"/>
            <w:vMerge/>
            <w:shd w:val="clear" w:color="auto" w:fill="FFFFFF" w:themeFill="background1"/>
            <w:vAlign w:val="center"/>
          </w:tcPr>
          <w:p w14:paraId="09AFC989" w14:textId="77777777" w:rsidR="00736EC5" w:rsidRPr="000502BC" w:rsidRDefault="00736EC5" w:rsidP="00DF1CB4"/>
        </w:tc>
      </w:tr>
      <w:tr w:rsidR="000502BC" w:rsidRPr="000502BC" w14:paraId="3DE80C3D" w14:textId="77777777" w:rsidTr="001E4413">
        <w:trPr>
          <w:trHeight w:val="576"/>
        </w:trPr>
        <w:tc>
          <w:tcPr>
            <w:tcW w:w="7372" w:type="dxa"/>
            <w:gridSpan w:val="8"/>
            <w:tcBorders>
              <w:bottom w:val="single" w:sz="8" w:space="0" w:color="2C3B57" w:themeColor="text2"/>
            </w:tcBorders>
            <w:vAlign w:val="bottom"/>
          </w:tcPr>
          <w:p w14:paraId="0BE64DA3" w14:textId="7EC202A0" w:rsidR="00736EC5" w:rsidRPr="000502BC" w:rsidRDefault="00736EC5" w:rsidP="00A31678">
            <w:pPr>
              <w:pStyle w:val="Heading3"/>
              <w:ind w:left="142"/>
              <w:rPr>
                <w:color w:val="auto"/>
              </w:rPr>
            </w:pPr>
            <w:r w:rsidRPr="000502BC">
              <w:rPr>
                <w:color w:val="auto"/>
              </w:rPr>
              <w:t>GitHub Projects</w:t>
            </w:r>
          </w:p>
        </w:tc>
        <w:tc>
          <w:tcPr>
            <w:tcW w:w="14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D3D1C2A" w14:textId="77777777" w:rsidR="00736EC5" w:rsidRPr="000502BC" w:rsidRDefault="00736EC5" w:rsidP="00DF1CB4"/>
        </w:tc>
        <w:tc>
          <w:tcPr>
            <w:tcW w:w="3118" w:type="dxa"/>
            <w:gridSpan w:val="3"/>
            <w:vMerge/>
            <w:shd w:val="clear" w:color="auto" w:fill="FFFFFF" w:themeFill="background1"/>
            <w:vAlign w:val="center"/>
          </w:tcPr>
          <w:p w14:paraId="4C6E48B4" w14:textId="77777777" w:rsidR="00736EC5" w:rsidRPr="000502BC" w:rsidRDefault="00736EC5" w:rsidP="00DF1CB4"/>
        </w:tc>
      </w:tr>
      <w:tr w:rsidR="000502BC" w:rsidRPr="000502BC" w14:paraId="5D8B7A25" w14:textId="77777777" w:rsidTr="001E4413">
        <w:trPr>
          <w:trHeight w:val="4063"/>
        </w:trPr>
        <w:tc>
          <w:tcPr>
            <w:tcW w:w="7372" w:type="dxa"/>
            <w:gridSpan w:val="8"/>
            <w:tcBorders>
              <w:top w:val="single" w:sz="8" w:space="0" w:color="2C3B57" w:themeColor="text2"/>
            </w:tcBorders>
          </w:tcPr>
          <w:p w14:paraId="416BFA1C" w14:textId="09FC0D8F" w:rsidR="00DC4D05" w:rsidRPr="000502BC" w:rsidRDefault="00DC4D05" w:rsidP="00EA79EC">
            <w:pPr>
              <w:pStyle w:val="Text"/>
              <w:rPr>
                <w:b/>
                <w:bCs/>
                <w:color w:val="auto"/>
                <w:szCs w:val="22"/>
              </w:rPr>
            </w:pPr>
            <w:proofErr w:type="spellStart"/>
            <w:r w:rsidRPr="000502BC">
              <w:rPr>
                <w:b/>
                <w:bCs/>
                <w:color w:val="auto"/>
                <w:szCs w:val="22"/>
              </w:rPr>
              <w:t>CurrenSeed</w:t>
            </w:r>
            <w:proofErr w:type="spellEnd"/>
            <w:r w:rsidRPr="000502BC">
              <w:rPr>
                <w:b/>
                <w:bCs/>
                <w:color w:val="auto"/>
                <w:szCs w:val="22"/>
              </w:rPr>
              <w:t xml:space="preserve"> </w:t>
            </w:r>
            <w:r w:rsidR="00EA79EC" w:rsidRPr="000502BC">
              <w:rPr>
                <w:b/>
                <w:bCs/>
                <w:color w:val="auto"/>
                <w:szCs w:val="22"/>
              </w:rPr>
              <w:t xml:space="preserve">- </w:t>
            </w:r>
            <w:hyperlink r:id="rId25" w:history="1">
              <w:r w:rsidR="00EA79EC" w:rsidRPr="000502BC">
                <w:rPr>
                  <w:rStyle w:val="Hyperlink"/>
                  <w:color w:val="auto"/>
                  <w:sz w:val="21"/>
                  <w:szCs w:val="21"/>
                </w:rPr>
                <w:t>https://currenseed.herokuapp.com/</w:t>
              </w:r>
            </w:hyperlink>
          </w:p>
          <w:p w14:paraId="24DA50F0" w14:textId="3C073576" w:rsidR="00EA79EC" w:rsidRPr="000502BC" w:rsidRDefault="00EA79EC" w:rsidP="0013262A">
            <w:pPr>
              <w:pStyle w:val="Text"/>
              <w:numPr>
                <w:ilvl w:val="0"/>
                <w:numId w:val="12"/>
              </w:numPr>
              <w:ind w:left="430" w:hanging="218"/>
              <w:rPr>
                <w:color w:val="auto"/>
                <w:lang w:val="fr-CA"/>
              </w:rPr>
            </w:pPr>
            <w:r w:rsidRPr="000502BC">
              <w:rPr>
                <w:color w:val="auto"/>
                <w:lang w:val="fr-CA"/>
              </w:rPr>
              <w:t xml:space="preserve">Repo: </w:t>
            </w:r>
            <w:hyperlink r:id="rId26" w:history="1">
              <w:r w:rsidRPr="000502BC">
                <w:rPr>
                  <w:rStyle w:val="Hyperlink"/>
                  <w:color w:val="auto"/>
                  <w:lang w:val="fr-CA"/>
                </w:rPr>
                <w:t>https://github.com/DJ-KARMA/currenseed</w:t>
              </w:r>
            </w:hyperlink>
            <w:r w:rsidRPr="000502BC">
              <w:rPr>
                <w:color w:val="auto"/>
                <w:lang w:val="fr-CA"/>
              </w:rPr>
              <w:t xml:space="preserve"> </w:t>
            </w:r>
          </w:p>
          <w:p w14:paraId="426A4D99" w14:textId="4CAB31C4" w:rsidR="000A5F88" w:rsidRPr="000502BC" w:rsidRDefault="00E75C28" w:rsidP="0013262A">
            <w:pPr>
              <w:pStyle w:val="Text"/>
              <w:numPr>
                <w:ilvl w:val="0"/>
                <w:numId w:val="12"/>
              </w:numPr>
              <w:ind w:left="430" w:hanging="218"/>
              <w:rPr>
                <w:color w:val="auto"/>
              </w:rPr>
            </w:pPr>
            <w:r w:rsidRPr="000502BC">
              <w:rPr>
                <w:i/>
                <w:iCs/>
                <w:color w:val="auto"/>
                <w:sz w:val="21"/>
                <w:szCs w:val="21"/>
              </w:rPr>
              <w:t>Technologies</w:t>
            </w:r>
            <w:r w:rsidRPr="000502BC">
              <w:rPr>
                <w:color w:val="auto"/>
                <w:sz w:val="21"/>
                <w:szCs w:val="21"/>
              </w:rPr>
              <w:t xml:space="preserve">: React, Redux, </w:t>
            </w:r>
            <w:proofErr w:type="spellStart"/>
            <w:r w:rsidRPr="000502BC">
              <w:rPr>
                <w:color w:val="auto"/>
                <w:sz w:val="21"/>
                <w:szCs w:val="21"/>
              </w:rPr>
              <w:t>GraphQL</w:t>
            </w:r>
            <w:proofErr w:type="spellEnd"/>
            <w:r w:rsidR="002E4BC5" w:rsidRPr="000502BC">
              <w:rPr>
                <w:color w:val="auto"/>
                <w:sz w:val="21"/>
                <w:szCs w:val="21"/>
              </w:rPr>
              <w:t xml:space="preserve">, Express, Mongoose, Apollo, </w:t>
            </w:r>
            <w:proofErr w:type="spellStart"/>
            <w:r w:rsidR="002E4BC5" w:rsidRPr="000502BC">
              <w:rPr>
                <w:color w:val="auto"/>
                <w:sz w:val="21"/>
                <w:szCs w:val="21"/>
              </w:rPr>
              <w:t>Bcrypt</w:t>
            </w:r>
            <w:proofErr w:type="spellEnd"/>
            <w:r w:rsidR="002E4BC5" w:rsidRPr="000502BC">
              <w:rPr>
                <w:color w:val="auto"/>
                <w:sz w:val="21"/>
                <w:szCs w:val="21"/>
              </w:rPr>
              <w:t xml:space="preserve">, Stripe, JSON Web Tokens, </w:t>
            </w:r>
            <w:proofErr w:type="spellStart"/>
            <w:r w:rsidR="002E4BC5" w:rsidRPr="000502BC">
              <w:rPr>
                <w:color w:val="auto"/>
                <w:sz w:val="21"/>
                <w:szCs w:val="21"/>
              </w:rPr>
              <w:t>Chakra.ui</w:t>
            </w:r>
            <w:proofErr w:type="spellEnd"/>
          </w:p>
          <w:p w14:paraId="7F735DB9" w14:textId="056B1B64" w:rsidR="00EA79EC" w:rsidRPr="000502BC" w:rsidRDefault="00EA79EC" w:rsidP="00EA79EC">
            <w:pPr>
              <w:pStyle w:val="Text"/>
              <w:rPr>
                <w:b/>
                <w:bCs/>
                <w:color w:val="auto"/>
                <w:szCs w:val="22"/>
              </w:rPr>
            </w:pPr>
            <w:r w:rsidRPr="000502BC">
              <w:rPr>
                <w:b/>
                <w:bCs/>
                <w:color w:val="auto"/>
                <w:szCs w:val="22"/>
              </w:rPr>
              <w:t xml:space="preserve">Reward Bank - </w:t>
            </w:r>
            <w:hyperlink r:id="rId27" w:history="1">
              <w:r w:rsidRPr="000502BC">
                <w:rPr>
                  <w:rStyle w:val="Hyperlink"/>
                  <w:color w:val="auto"/>
                  <w:szCs w:val="22"/>
                </w:rPr>
                <w:t>https://rocky-dawn-18669.herokuapp.com/</w:t>
              </w:r>
            </w:hyperlink>
            <w:r w:rsidRPr="000502BC">
              <w:rPr>
                <w:b/>
                <w:bCs/>
                <w:color w:val="auto"/>
                <w:szCs w:val="22"/>
              </w:rPr>
              <w:t xml:space="preserve"> </w:t>
            </w:r>
          </w:p>
          <w:p w14:paraId="07DF881C" w14:textId="4A451E0D" w:rsidR="00EA79EC" w:rsidRPr="000502BC" w:rsidRDefault="00EA79EC" w:rsidP="0013262A">
            <w:pPr>
              <w:pStyle w:val="Text"/>
              <w:numPr>
                <w:ilvl w:val="0"/>
                <w:numId w:val="12"/>
              </w:numPr>
              <w:ind w:left="430" w:hanging="218"/>
              <w:rPr>
                <w:color w:val="auto"/>
                <w:sz w:val="21"/>
                <w:szCs w:val="21"/>
                <w:lang w:val="fr-CA"/>
              </w:rPr>
            </w:pPr>
            <w:r w:rsidRPr="000502BC">
              <w:rPr>
                <w:color w:val="auto"/>
                <w:sz w:val="21"/>
                <w:szCs w:val="21"/>
                <w:lang w:val="fr-CA"/>
              </w:rPr>
              <w:t xml:space="preserve">Repo: </w:t>
            </w:r>
            <w:hyperlink r:id="rId28" w:history="1">
              <w:r w:rsidRPr="000502BC">
                <w:rPr>
                  <w:rStyle w:val="Hyperlink"/>
                  <w:color w:val="auto"/>
                  <w:sz w:val="21"/>
                  <w:szCs w:val="21"/>
                  <w:lang w:val="fr-CA"/>
                </w:rPr>
                <w:t>https://github.com/UTBootCampGroup2Project2/reward-bank</w:t>
              </w:r>
            </w:hyperlink>
            <w:r w:rsidRPr="000502BC">
              <w:rPr>
                <w:color w:val="auto"/>
                <w:sz w:val="21"/>
                <w:szCs w:val="21"/>
                <w:lang w:val="fr-CA"/>
              </w:rPr>
              <w:t xml:space="preserve"> </w:t>
            </w:r>
          </w:p>
          <w:p w14:paraId="25753E11" w14:textId="0CE914C9" w:rsidR="00EA79EC" w:rsidRPr="000502BC" w:rsidRDefault="00E75C28" w:rsidP="0013262A">
            <w:pPr>
              <w:pStyle w:val="Text"/>
              <w:numPr>
                <w:ilvl w:val="0"/>
                <w:numId w:val="12"/>
              </w:numPr>
              <w:ind w:left="430" w:hanging="218"/>
              <w:rPr>
                <w:color w:val="auto"/>
                <w:sz w:val="21"/>
                <w:szCs w:val="21"/>
              </w:rPr>
            </w:pPr>
            <w:r w:rsidRPr="000502BC">
              <w:rPr>
                <w:i/>
                <w:iCs/>
                <w:color w:val="auto"/>
                <w:sz w:val="21"/>
                <w:szCs w:val="21"/>
              </w:rPr>
              <w:t>Technologies</w:t>
            </w:r>
            <w:r w:rsidRPr="000502BC">
              <w:rPr>
                <w:color w:val="auto"/>
                <w:sz w:val="21"/>
                <w:szCs w:val="21"/>
              </w:rPr>
              <w:t>:</w:t>
            </w:r>
            <w:r w:rsidR="002E4BC5" w:rsidRPr="000502BC">
              <w:rPr>
                <w:color w:val="auto"/>
                <w:sz w:val="21"/>
                <w:szCs w:val="21"/>
              </w:rPr>
              <w:t xml:space="preserve"> Express, Handlebars, MySQL, </w:t>
            </w:r>
            <w:proofErr w:type="spellStart"/>
            <w:r w:rsidR="002E4BC5" w:rsidRPr="000502BC">
              <w:rPr>
                <w:color w:val="auto"/>
                <w:sz w:val="21"/>
                <w:szCs w:val="21"/>
              </w:rPr>
              <w:t>Sequelize</w:t>
            </w:r>
            <w:proofErr w:type="spellEnd"/>
            <w:r w:rsidR="002E4BC5" w:rsidRPr="000502BC">
              <w:rPr>
                <w:color w:val="auto"/>
                <w:sz w:val="21"/>
                <w:szCs w:val="21"/>
              </w:rPr>
              <w:t xml:space="preserve">, HTML, CSS, JavaScript, </w:t>
            </w:r>
            <w:proofErr w:type="spellStart"/>
            <w:r w:rsidR="002E4BC5" w:rsidRPr="000502BC">
              <w:rPr>
                <w:color w:val="auto"/>
                <w:sz w:val="21"/>
                <w:szCs w:val="21"/>
              </w:rPr>
              <w:t>BootStrap</w:t>
            </w:r>
            <w:proofErr w:type="spellEnd"/>
          </w:p>
          <w:p w14:paraId="1DDAC5E1" w14:textId="77777777" w:rsidR="00EA79EC" w:rsidRPr="000502BC" w:rsidRDefault="00EA79EC" w:rsidP="00EA79EC">
            <w:pPr>
              <w:pStyle w:val="Text"/>
              <w:rPr>
                <w:b/>
                <w:bCs/>
                <w:color w:val="auto"/>
                <w:szCs w:val="22"/>
              </w:rPr>
            </w:pPr>
            <w:r w:rsidRPr="000502BC">
              <w:rPr>
                <w:b/>
                <w:bCs/>
                <w:color w:val="auto"/>
                <w:szCs w:val="22"/>
              </w:rPr>
              <w:t xml:space="preserve">COVID-19 Dashboard - </w:t>
            </w:r>
            <w:hyperlink r:id="rId29" w:history="1">
              <w:r w:rsidRPr="000502BC">
                <w:rPr>
                  <w:rStyle w:val="Hyperlink"/>
                  <w:color w:val="auto"/>
                  <w:sz w:val="21"/>
                  <w:szCs w:val="21"/>
                </w:rPr>
                <w:t>https://runtime-terrors-organization.github.io/covid-dashboard-application/</w:t>
              </w:r>
            </w:hyperlink>
          </w:p>
          <w:p w14:paraId="6CE608F3" w14:textId="77777777" w:rsidR="00EA79EC" w:rsidRPr="000502BC" w:rsidRDefault="00EA79EC" w:rsidP="0013262A">
            <w:pPr>
              <w:pStyle w:val="Text"/>
              <w:numPr>
                <w:ilvl w:val="0"/>
                <w:numId w:val="12"/>
              </w:numPr>
              <w:ind w:left="430" w:hanging="218"/>
              <w:rPr>
                <w:color w:val="auto"/>
                <w:sz w:val="21"/>
                <w:szCs w:val="21"/>
                <w:lang w:val="fr-CA"/>
              </w:rPr>
            </w:pPr>
            <w:r w:rsidRPr="000502BC">
              <w:rPr>
                <w:color w:val="auto"/>
                <w:sz w:val="21"/>
                <w:szCs w:val="21"/>
                <w:lang w:val="fr-CA"/>
              </w:rPr>
              <w:t xml:space="preserve">Repo: </w:t>
            </w:r>
            <w:hyperlink r:id="rId30" w:history="1">
              <w:r w:rsidRPr="000502BC">
                <w:rPr>
                  <w:rStyle w:val="Hyperlink"/>
                  <w:color w:val="auto"/>
                  <w:sz w:val="21"/>
                  <w:szCs w:val="21"/>
                  <w:lang w:val="fr-CA"/>
                </w:rPr>
                <w:t>https://github.com/Runtime-Terrors-Organization/covid-dashboard-application</w:t>
              </w:r>
            </w:hyperlink>
            <w:r w:rsidRPr="000502BC">
              <w:rPr>
                <w:color w:val="auto"/>
                <w:sz w:val="21"/>
                <w:szCs w:val="21"/>
                <w:lang w:val="fr-CA"/>
              </w:rPr>
              <w:t xml:space="preserve"> </w:t>
            </w:r>
          </w:p>
          <w:p w14:paraId="7B9F6352" w14:textId="6C229693" w:rsidR="00EA79EC" w:rsidRPr="000502BC" w:rsidRDefault="00E75C28" w:rsidP="0013262A">
            <w:pPr>
              <w:pStyle w:val="Text"/>
              <w:numPr>
                <w:ilvl w:val="0"/>
                <w:numId w:val="12"/>
              </w:numPr>
              <w:ind w:left="430" w:hanging="218"/>
              <w:rPr>
                <w:color w:val="auto"/>
                <w:sz w:val="21"/>
                <w:szCs w:val="21"/>
                <w:lang w:val="fr-CA"/>
              </w:rPr>
            </w:pPr>
            <w:r w:rsidRPr="000502BC">
              <w:rPr>
                <w:i/>
                <w:iCs/>
                <w:color w:val="auto"/>
                <w:sz w:val="21"/>
                <w:szCs w:val="21"/>
                <w:lang w:val="fr-CA"/>
              </w:rPr>
              <w:t>Technologies</w:t>
            </w:r>
            <w:r w:rsidRPr="000502BC">
              <w:rPr>
                <w:color w:val="auto"/>
                <w:sz w:val="21"/>
                <w:szCs w:val="21"/>
                <w:lang w:val="fr-CA"/>
              </w:rPr>
              <w:t>:</w:t>
            </w:r>
            <w:r w:rsidR="002E4BC5" w:rsidRPr="000502BC">
              <w:rPr>
                <w:color w:val="auto"/>
                <w:sz w:val="21"/>
                <w:szCs w:val="21"/>
                <w:lang w:val="fr-CA"/>
              </w:rPr>
              <w:t xml:space="preserve"> HTML, CSS, JavaScript, jQuery, </w:t>
            </w:r>
            <w:proofErr w:type="spellStart"/>
            <w:r w:rsidR="002E4BC5" w:rsidRPr="000502BC">
              <w:rPr>
                <w:color w:val="auto"/>
                <w:sz w:val="21"/>
                <w:szCs w:val="21"/>
                <w:lang w:val="fr-CA"/>
              </w:rPr>
              <w:t>TailwindCSS</w:t>
            </w:r>
            <w:proofErr w:type="spellEnd"/>
          </w:p>
        </w:tc>
        <w:tc>
          <w:tcPr>
            <w:tcW w:w="142" w:type="dxa"/>
            <w:vMerge/>
            <w:tcBorders>
              <w:top w:val="single" w:sz="8" w:space="0" w:color="2C3B57" w:themeColor="text2"/>
            </w:tcBorders>
            <w:vAlign w:val="center"/>
          </w:tcPr>
          <w:p w14:paraId="2CB2493C" w14:textId="77777777" w:rsidR="00AD6FA4" w:rsidRPr="000502BC" w:rsidRDefault="00AD6FA4" w:rsidP="00DF1CB4">
            <w:pPr>
              <w:rPr>
                <w:lang w:val="fr-CA"/>
              </w:rPr>
            </w:pPr>
          </w:p>
        </w:tc>
        <w:tc>
          <w:tcPr>
            <w:tcW w:w="3118" w:type="dxa"/>
            <w:gridSpan w:val="3"/>
            <w:vMerge/>
            <w:shd w:val="clear" w:color="auto" w:fill="FFFFFF" w:themeFill="background1"/>
            <w:vAlign w:val="center"/>
          </w:tcPr>
          <w:p w14:paraId="4EB053CB" w14:textId="77777777" w:rsidR="00AD6FA4" w:rsidRPr="000502BC" w:rsidRDefault="00AD6FA4" w:rsidP="00DF1CB4">
            <w:pPr>
              <w:rPr>
                <w:lang w:val="fr-CA"/>
              </w:rPr>
            </w:pPr>
          </w:p>
        </w:tc>
      </w:tr>
      <w:tr w:rsidR="000502BC" w:rsidRPr="000502BC" w14:paraId="355094F3" w14:textId="77777777" w:rsidTr="001E4413">
        <w:trPr>
          <w:trHeight w:val="576"/>
        </w:trPr>
        <w:tc>
          <w:tcPr>
            <w:tcW w:w="7372" w:type="dxa"/>
            <w:gridSpan w:val="8"/>
            <w:tcBorders>
              <w:bottom w:val="single" w:sz="8" w:space="0" w:color="2C3B57" w:themeColor="text2"/>
            </w:tcBorders>
            <w:vAlign w:val="bottom"/>
          </w:tcPr>
          <w:p w14:paraId="4AD9D0C1" w14:textId="1AA8497D" w:rsidR="00AD6FA4" w:rsidRPr="000502BC" w:rsidRDefault="007B44D7" w:rsidP="00DF1CB4">
            <w:pPr>
              <w:pStyle w:val="Heading3"/>
              <w:rPr>
                <w:color w:val="auto"/>
              </w:rPr>
            </w:pPr>
            <w:r w:rsidRPr="000502BC">
              <w:rPr>
                <w:color w:val="auto"/>
              </w:rPr>
              <w:t xml:space="preserve">Work </w:t>
            </w:r>
            <w:r w:rsidR="00FC3444" w:rsidRPr="000502BC">
              <w:rPr>
                <w:color w:val="auto"/>
              </w:rPr>
              <w:t>HISTORY</w:t>
            </w:r>
          </w:p>
        </w:tc>
        <w:tc>
          <w:tcPr>
            <w:tcW w:w="142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12A6ADC" w14:textId="77777777" w:rsidR="00AD6FA4" w:rsidRPr="000502BC" w:rsidRDefault="00AD6FA4" w:rsidP="00DF1CB4"/>
        </w:tc>
        <w:tc>
          <w:tcPr>
            <w:tcW w:w="3118" w:type="dxa"/>
            <w:gridSpan w:val="3"/>
            <w:vMerge/>
            <w:shd w:val="clear" w:color="auto" w:fill="FFFFFF" w:themeFill="background1"/>
            <w:vAlign w:val="center"/>
          </w:tcPr>
          <w:p w14:paraId="73523F3A" w14:textId="77777777" w:rsidR="00AD6FA4" w:rsidRPr="000502BC" w:rsidRDefault="00AD6FA4" w:rsidP="00DF1CB4"/>
        </w:tc>
      </w:tr>
      <w:tr w:rsidR="000502BC" w:rsidRPr="000502BC" w14:paraId="0A32D7EA" w14:textId="77777777" w:rsidTr="001E4413">
        <w:trPr>
          <w:trHeight w:val="576"/>
        </w:trPr>
        <w:tc>
          <w:tcPr>
            <w:tcW w:w="7372" w:type="dxa"/>
            <w:gridSpan w:val="8"/>
            <w:tcBorders>
              <w:top w:val="single" w:sz="8" w:space="0" w:color="2C3B57" w:themeColor="text2"/>
            </w:tcBorders>
          </w:tcPr>
          <w:p w14:paraId="6EC806DB" w14:textId="57E3F301" w:rsidR="007B44D7" w:rsidRPr="000502BC" w:rsidRDefault="00715DA9" w:rsidP="00427A97">
            <w:pPr>
              <w:pStyle w:val="Dates"/>
              <w:spacing w:after="60"/>
              <w:rPr>
                <w:color w:val="auto"/>
                <w:sz w:val="22"/>
                <w:szCs w:val="22"/>
              </w:rPr>
            </w:pPr>
            <w:r w:rsidRPr="000502BC">
              <w:rPr>
                <w:color w:val="auto"/>
                <w:sz w:val="22"/>
                <w:szCs w:val="22"/>
              </w:rPr>
              <w:t>2020-</w:t>
            </w:r>
            <w:proofErr w:type="gramStart"/>
            <w:r w:rsidR="008B5E69" w:rsidRPr="000502BC">
              <w:rPr>
                <w:color w:val="auto"/>
                <w:sz w:val="22"/>
                <w:szCs w:val="22"/>
              </w:rPr>
              <w:t>2021</w:t>
            </w:r>
            <w:r w:rsidR="00427A97" w:rsidRPr="000502BC">
              <w:rPr>
                <w:color w:val="auto"/>
                <w:sz w:val="22"/>
                <w:szCs w:val="22"/>
              </w:rPr>
              <w:t xml:space="preserve"> </w:t>
            </w:r>
            <w:r w:rsidR="008B5E69" w:rsidRPr="000502BC">
              <w:rPr>
                <w:color w:val="auto"/>
                <w:sz w:val="22"/>
                <w:szCs w:val="22"/>
              </w:rPr>
              <w:t>:</w:t>
            </w:r>
            <w:proofErr w:type="gramEnd"/>
            <w:r w:rsidR="00427A97" w:rsidRPr="000502BC">
              <w:rPr>
                <w:color w:val="auto"/>
                <w:sz w:val="22"/>
                <w:szCs w:val="22"/>
              </w:rPr>
              <w:t xml:space="preserve"> </w:t>
            </w:r>
            <w:r w:rsidRPr="000502BC">
              <w:rPr>
                <w:b w:val="0"/>
                <w:bCs/>
                <w:color w:val="auto"/>
                <w:szCs w:val="22"/>
              </w:rPr>
              <w:t xml:space="preserve">Customer Service Representative </w:t>
            </w:r>
            <w:r w:rsidR="002F1BAC" w:rsidRPr="000502BC">
              <w:rPr>
                <w:b w:val="0"/>
                <w:bCs/>
                <w:color w:val="auto"/>
                <w:szCs w:val="22"/>
              </w:rPr>
              <w:t xml:space="preserve">II, </w:t>
            </w:r>
            <w:proofErr w:type="spellStart"/>
            <w:r w:rsidR="002F1BAC" w:rsidRPr="000502BC">
              <w:rPr>
                <w:b w:val="0"/>
                <w:bCs/>
                <w:color w:val="auto"/>
                <w:szCs w:val="22"/>
              </w:rPr>
              <w:t>StarTek</w:t>
            </w:r>
            <w:proofErr w:type="spellEnd"/>
            <w:r w:rsidRPr="000502BC">
              <w:rPr>
                <w:b w:val="0"/>
                <w:bCs/>
                <w:color w:val="auto"/>
                <w:szCs w:val="22"/>
              </w:rPr>
              <w:t>, Kingston, ON</w:t>
            </w:r>
          </w:p>
          <w:p w14:paraId="7C7ABE60" w14:textId="76CC8072" w:rsidR="00715DA9" w:rsidRPr="000502BC" w:rsidRDefault="00715DA9" w:rsidP="00427A97">
            <w:pPr>
              <w:pStyle w:val="Dates"/>
              <w:spacing w:after="60"/>
              <w:rPr>
                <w:b w:val="0"/>
                <w:bCs/>
                <w:color w:val="auto"/>
                <w:szCs w:val="22"/>
              </w:rPr>
            </w:pPr>
            <w:r w:rsidRPr="000502BC">
              <w:rPr>
                <w:color w:val="auto"/>
                <w:sz w:val="22"/>
                <w:szCs w:val="22"/>
              </w:rPr>
              <w:t>2017-</w:t>
            </w:r>
            <w:proofErr w:type="gramStart"/>
            <w:r w:rsidRPr="000502BC">
              <w:rPr>
                <w:color w:val="auto"/>
                <w:sz w:val="22"/>
                <w:szCs w:val="22"/>
              </w:rPr>
              <w:t>2020</w:t>
            </w:r>
            <w:r w:rsidR="00427A97" w:rsidRPr="000502BC">
              <w:rPr>
                <w:color w:val="auto"/>
                <w:sz w:val="22"/>
                <w:szCs w:val="22"/>
              </w:rPr>
              <w:t xml:space="preserve"> </w:t>
            </w:r>
            <w:r w:rsidR="008B5E69" w:rsidRPr="000502BC">
              <w:rPr>
                <w:color w:val="auto"/>
                <w:sz w:val="22"/>
                <w:szCs w:val="22"/>
              </w:rPr>
              <w:t>:</w:t>
            </w:r>
            <w:proofErr w:type="gramEnd"/>
            <w:r w:rsidR="00427A97" w:rsidRPr="000502BC">
              <w:rPr>
                <w:color w:val="auto"/>
                <w:sz w:val="22"/>
                <w:szCs w:val="22"/>
              </w:rPr>
              <w:t xml:space="preserve"> </w:t>
            </w:r>
            <w:r w:rsidRPr="000502BC">
              <w:rPr>
                <w:b w:val="0"/>
                <w:bCs/>
                <w:color w:val="auto"/>
                <w:szCs w:val="22"/>
              </w:rPr>
              <w:t xml:space="preserve">Customer Service Representative I, </w:t>
            </w:r>
            <w:proofErr w:type="spellStart"/>
            <w:r w:rsidRPr="000502BC">
              <w:rPr>
                <w:b w:val="0"/>
                <w:bCs/>
                <w:color w:val="auto"/>
                <w:szCs w:val="22"/>
              </w:rPr>
              <w:t>StarTek</w:t>
            </w:r>
            <w:proofErr w:type="spellEnd"/>
            <w:r w:rsidRPr="000502BC">
              <w:rPr>
                <w:b w:val="0"/>
                <w:bCs/>
                <w:color w:val="auto"/>
                <w:szCs w:val="22"/>
              </w:rPr>
              <w:t>, Kingston, ON</w:t>
            </w:r>
          </w:p>
          <w:p w14:paraId="6F6EF1EF" w14:textId="2DB67AC5" w:rsidR="00AD6FA4" w:rsidRPr="000502BC" w:rsidRDefault="00715DA9" w:rsidP="00427A97">
            <w:pPr>
              <w:pStyle w:val="Dates"/>
              <w:spacing w:after="60"/>
              <w:rPr>
                <w:color w:val="auto"/>
              </w:rPr>
            </w:pPr>
            <w:r w:rsidRPr="000502BC">
              <w:rPr>
                <w:color w:val="auto"/>
                <w:sz w:val="22"/>
                <w:szCs w:val="22"/>
              </w:rPr>
              <w:t>2008-</w:t>
            </w:r>
            <w:proofErr w:type="gramStart"/>
            <w:r w:rsidRPr="000502BC">
              <w:rPr>
                <w:color w:val="auto"/>
                <w:sz w:val="22"/>
                <w:szCs w:val="22"/>
              </w:rPr>
              <w:t>2018</w:t>
            </w:r>
            <w:r w:rsidR="00427A97" w:rsidRPr="000502BC">
              <w:rPr>
                <w:color w:val="auto"/>
                <w:sz w:val="22"/>
                <w:szCs w:val="22"/>
              </w:rPr>
              <w:t xml:space="preserve"> </w:t>
            </w:r>
            <w:r w:rsidR="008B5E69" w:rsidRPr="000502BC">
              <w:rPr>
                <w:color w:val="auto"/>
                <w:sz w:val="22"/>
                <w:szCs w:val="22"/>
              </w:rPr>
              <w:t>:</w:t>
            </w:r>
            <w:proofErr w:type="gramEnd"/>
            <w:r w:rsidR="00427A97" w:rsidRPr="000502BC">
              <w:rPr>
                <w:color w:val="auto"/>
                <w:sz w:val="22"/>
                <w:szCs w:val="22"/>
              </w:rPr>
              <w:t xml:space="preserve"> </w:t>
            </w:r>
            <w:r w:rsidRPr="000502BC">
              <w:rPr>
                <w:b w:val="0"/>
                <w:bCs/>
                <w:color w:val="auto"/>
                <w:szCs w:val="22"/>
              </w:rPr>
              <w:t>Customer Associate, Metro, Kingston, ON</w:t>
            </w:r>
          </w:p>
        </w:tc>
        <w:tc>
          <w:tcPr>
            <w:tcW w:w="142" w:type="dxa"/>
            <w:vMerge/>
            <w:tcBorders>
              <w:top w:val="single" w:sz="8" w:space="0" w:color="2C3B57" w:themeColor="text2"/>
            </w:tcBorders>
            <w:vAlign w:val="center"/>
          </w:tcPr>
          <w:p w14:paraId="0E445EDB" w14:textId="77777777" w:rsidR="00AD6FA4" w:rsidRPr="000502BC" w:rsidRDefault="00AD6FA4" w:rsidP="00DF1CB4"/>
        </w:tc>
        <w:tc>
          <w:tcPr>
            <w:tcW w:w="3118" w:type="dxa"/>
            <w:gridSpan w:val="3"/>
            <w:vMerge/>
            <w:shd w:val="clear" w:color="auto" w:fill="FFFFFF" w:themeFill="background1"/>
            <w:vAlign w:val="center"/>
          </w:tcPr>
          <w:p w14:paraId="6FF7A2F1" w14:textId="77777777" w:rsidR="00AD6FA4" w:rsidRPr="000502BC" w:rsidRDefault="00AD6FA4" w:rsidP="00DF1CB4"/>
        </w:tc>
      </w:tr>
    </w:tbl>
    <w:p w14:paraId="1D6A2062" w14:textId="024C27C8" w:rsidR="00C962BF" w:rsidRPr="000502BC" w:rsidRDefault="00C962BF" w:rsidP="00A45974"/>
    <w:sectPr w:rsidR="00C962BF" w:rsidRPr="000502BC" w:rsidSect="001E4413">
      <w:pgSz w:w="12240" w:h="15840" w:code="1"/>
      <w:pgMar w:top="992" w:right="992" w:bottom="99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8E574" w14:textId="77777777" w:rsidR="00395649" w:rsidRDefault="00395649" w:rsidP="00DF1CB4">
      <w:r>
        <w:separator/>
      </w:r>
    </w:p>
  </w:endnote>
  <w:endnote w:type="continuationSeparator" w:id="0">
    <w:p w14:paraId="68015B22" w14:textId="77777777" w:rsidR="00395649" w:rsidRDefault="0039564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91DB" w14:textId="77777777" w:rsidR="00395649" w:rsidRDefault="00395649" w:rsidP="00DF1CB4">
      <w:r>
        <w:separator/>
      </w:r>
    </w:p>
  </w:footnote>
  <w:footnote w:type="continuationSeparator" w:id="0">
    <w:p w14:paraId="5413DBF7" w14:textId="77777777" w:rsidR="00395649" w:rsidRDefault="0039564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0C4D0F4D"/>
    <w:multiLevelType w:val="hybridMultilevel"/>
    <w:tmpl w:val="55983E9E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A7273"/>
    <w:multiLevelType w:val="hybridMultilevel"/>
    <w:tmpl w:val="3932B380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25480004"/>
    <w:multiLevelType w:val="hybridMultilevel"/>
    <w:tmpl w:val="701A051C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266B06C7"/>
    <w:multiLevelType w:val="hybridMultilevel"/>
    <w:tmpl w:val="7586175E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55463394"/>
    <w:multiLevelType w:val="hybridMultilevel"/>
    <w:tmpl w:val="DF3CB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10323"/>
    <w:multiLevelType w:val="hybridMultilevel"/>
    <w:tmpl w:val="F0349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F0036"/>
    <w:multiLevelType w:val="hybridMultilevel"/>
    <w:tmpl w:val="7A184768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3"/>
  </w:num>
  <w:num w:numId="13">
    <w:abstractNumId w:val="18"/>
  </w:num>
  <w:num w:numId="14">
    <w:abstractNumId w:val="14"/>
  </w:num>
  <w:num w:numId="15">
    <w:abstractNumId w:val="17"/>
  </w:num>
  <w:num w:numId="16">
    <w:abstractNumId w:val="11"/>
  </w:num>
  <w:num w:numId="17">
    <w:abstractNumId w:val="17"/>
  </w:num>
  <w:num w:numId="18">
    <w:abstractNumId w:val="10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D7"/>
    <w:rsid w:val="00004FBB"/>
    <w:rsid w:val="000226EC"/>
    <w:rsid w:val="000502BC"/>
    <w:rsid w:val="000A5F88"/>
    <w:rsid w:val="000D7499"/>
    <w:rsid w:val="0013262A"/>
    <w:rsid w:val="001E1162"/>
    <w:rsid w:val="001E4413"/>
    <w:rsid w:val="001E7B7E"/>
    <w:rsid w:val="00214AD6"/>
    <w:rsid w:val="00257B56"/>
    <w:rsid w:val="002B73E2"/>
    <w:rsid w:val="002D3AB8"/>
    <w:rsid w:val="002E4BC5"/>
    <w:rsid w:val="002F1BAC"/>
    <w:rsid w:val="003367F3"/>
    <w:rsid w:val="00343A84"/>
    <w:rsid w:val="00395649"/>
    <w:rsid w:val="003C26A2"/>
    <w:rsid w:val="00413477"/>
    <w:rsid w:val="00427A97"/>
    <w:rsid w:val="00434661"/>
    <w:rsid w:val="004A586E"/>
    <w:rsid w:val="00513726"/>
    <w:rsid w:val="00560EA0"/>
    <w:rsid w:val="005E09DE"/>
    <w:rsid w:val="005F5561"/>
    <w:rsid w:val="00680892"/>
    <w:rsid w:val="00684EE5"/>
    <w:rsid w:val="006C60E6"/>
    <w:rsid w:val="00715DA9"/>
    <w:rsid w:val="00730F3A"/>
    <w:rsid w:val="00736EC5"/>
    <w:rsid w:val="00751C51"/>
    <w:rsid w:val="007B44D7"/>
    <w:rsid w:val="00802668"/>
    <w:rsid w:val="008B5E69"/>
    <w:rsid w:val="00952F34"/>
    <w:rsid w:val="009835F5"/>
    <w:rsid w:val="00A31678"/>
    <w:rsid w:val="00A45974"/>
    <w:rsid w:val="00A520FA"/>
    <w:rsid w:val="00A57DCC"/>
    <w:rsid w:val="00A92927"/>
    <w:rsid w:val="00AB03FA"/>
    <w:rsid w:val="00AD0DDD"/>
    <w:rsid w:val="00AD5BAB"/>
    <w:rsid w:val="00AD6FA4"/>
    <w:rsid w:val="00B35AE0"/>
    <w:rsid w:val="00B4196A"/>
    <w:rsid w:val="00BF1965"/>
    <w:rsid w:val="00BF49C4"/>
    <w:rsid w:val="00C627A4"/>
    <w:rsid w:val="00C962BF"/>
    <w:rsid w:val="00D01BCD"/>
    <w:rsid w:val="00D06709"/>
    <w:rsid w:val="00D233F0"/>
    <w:rsid w:val="00D3615E"/>
    <w:rsid w:val="00D74C88"/>
    <w:rsid w:val="00D92CA3"/>
    <w:rsid w:val="00DC4D05"/>
    <w:rsid w:val="00DF1CB4"/>
    <w:rsid w:val="00E14266"/>
    <w:rsid w:val="00E75C28"/>
    <w:rsid w:val="00EA79EC"/>
    <w:rsid w:val="00EB583A"/>
    <w:rsid w:val="00F27F82"/>
    <w:rsid w:val="00FA0639"/>
    <w:rsid w:val="00FA3FA8"/>
    <w:rsid w:val="00FA4DB0"/>
    <w:rsid w:val="00FC3444"/>
    <w:rsid w:val="00FD11E3"/>
    <w:rsid w:val="00FF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741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unhideWhenUsed/>
    <w:rsid w:val="007B44D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B44D7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B44D7"/>
    <w:rPr>
      <w:rFonts w:ascii="Open Sans Light" w:eastAsia="Open Sans Light" w:hAnsi="Open Sans Light" w:cs="Open Sans Light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19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AD5B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26" Type="http://schemas.openxmlformats.org/officeDocument/2006/relationships/hyperlink" Target="https://github.com/DJ-KARMA/currenseed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currenseed.herokuapp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9.png"/><Relationship Id="rId29" Type="http://schemas.openxmlformats.org/officeDocument/2006/relationships/hyperlink" Target="https://runtime-terrors-organization.github.io/covid-dashboard-applicatio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hyperlink" Target="https://github.com/cerafinn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github.com/UTBootCampGroup2Project2/reward-bank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cerafinn.github.io/react-portfolio/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ndaleeb.farooq@gmail.com" TargetMode="External"/><Relationship Id="rId22" Type="http://schemas.openxmlformats.org/officeDocument/2006/relationships/hyperlink" Target="https://www.linkedin.com/in/andaleebfarooq" TargetMode="External"/><Relationship Id="rId27" Type="http://schemas.openxmlformats.org/officeDocument/2006/relationships/hyperlink" Target="https://rocky-dawn-18669.herokuapp.com/" TargetMode="External"/><Relationship Id="rId30" Type="http://schemas.openxmlformats.org/officeDocument/2006/relationships/hyperlink" Target="https://github.com/Runtime-Terrors-Organization/covid-dashboard-applic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e_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2021-06-24T23:00:00Z</dcterms:created>
  <dcterms:modified xsi:type="dcterms:W3CDTF">2021-06-24T23:00:00Z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