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C271" w14:textId="4D5B5071" w:rsidR="00D06709" w:rsidRPr="00DF1CB4" w:rsidRDefault="00FA0639" w:rsidP="00DF1CB4">
      <w:pPr>
        <w:rPr>
          <w:sz w:val="8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16C2398" wp14:editId="480DAE94">
                <wp:simplePos x="0" y="0"/>
                <wp:positionH relativeFrom="column">
                  <wp:posOffset>5409565</wp:posOffset>
                </wp:positionH>
                <wp:positionV relativeFrom="paragraph">
                  <wp:posOffset>2536190</wp:posOffset>
                </wp:positionV>
                <wp:extent cx="876300" cy="282575"/>
                <wp:effectExtent l="0" t="0" r="0" b="31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82575"/>
                          <a:chOff x="0" y="0"/>
                          <a:chExt cx="876300" cy="283029"/>
                        </a:xfrm>
                      </wpg:grpSpPr>
                      <wps:wsp>
                        <wps:cNvPr id="20" name="Rectangle: Rounded Corners 20"/>
                        <wps:cNvSpPr/>
                        <wps:spPr>
                          <a:xfrm>
                            <a:off x="0" y="0"/>
                            <a:ext cx="876300" cy="283029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5C64A9" w14:textId="2F29A4D0" w:rsidR="00952F34" w:rsidRPr="00952F34" w:rsidRDefault="00952F34" w:rsidP="00952F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  <w:t>Jest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2387" y="227867"/>
                            <a:ext cx="39528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C2398" id="Group 19" o:spid="_x0000_s1026" style="position:absolute;margin-left:425.95pt;margin-top:199.7pt;width:69pt;height:22.25pt;z-index:251672576" coordsize="8763,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">
                <v:roundrect id="Rectangle: Rounded Corners 20" o:spid="_x0000_s1027" style="position:absolute;width:8763;height:2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" filled="f" stroked="f" strokeweight="1pt">
                  <v:stroke joinstyle="miter"/>
                  <v:textbox>
                    <w:txbxContent>
                      <w:p w14:paraId="655C64A9" w14:textId="2F29A4D0" w:rsidR="00952F34" w:rsidRPr="00952F34" w:rsidRDefault="00952F34" w:rsidP="00952F34">
                        <w:pPr>
                          <w:rPr>
                            <w:b/>
                            <w:bCs/>
                            <w:color w:val="000000" w:themeColor="text1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CA"/>
                          </w:rPr>
                          <w:t>Jest</w:t>
                        </w:r>
                      </w:p>
                    </w:txbxContent>
                  </v:textbox>
                </v:roundrect>
                <v:line id="Straight Connector 21" o:spid="_x0000_s1028" style="position:absolute;visibility:visible;mso-wrap-style:square" from="523,2278" to="4476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" strokecolor="#233d47 [814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B7BE2B" wp14:editId="4FEF44CC">
                <wp:simplePos x="0" y="0"/>
                <wp:positionH relativeFrom="column">
                  <wp:posOffset>5944870</wp:posOffset>
                </wp:positionH>
                <wp:positionV relativeFrom="paragraph">
                  <wp:posOffset>2535555</wp:posOffset>
                </wp:positionV>
                <wp:extent cx="876300" cy="282575"/>
                <wp:effectExtent l="0" t="0" r="0" b="31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82575"/>
                          <a:chOff x="0" y="0"/>
                          <a:chExt cx="876300" cy="283029"/>
                        </a:xfrm>
                      </wpg:grpSpPr>
                      <wps:wsp>
                        <wps:cNvPr id="17" name="Rectangle: Rounded Corners 17"/>
                        <wps:cNvSpPr/>
                        <wps:spPr>
                          <a:xfrm>
                            <a:off x="0" y="0"/>
                            <a:ext cx="876300" cy="283029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3B518" w14:textId="1C78E7AC" w:rsidR="00952F34" w:rsidRPr="00952F34" w:rsidRDefault="00952F34" w:rsidP="00952F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  <w:t>Insomnia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52387" y="228233"/>
                            <a:ext cx="670284" cy="19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7BE2B" id="Group 16" o:spid="_x0000_s1029" style="position:absolute;margin-left:468.1pt;margin-top:199.65pt;width:69pt;height:22.25pt;z-index:251670528;mso-width-relative:margin;mso-height-relative:margin" coordsize="8763,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">
                <v:roundrect id="Rectangle: Rounded Corners 17" o:spid="_x0000_s1030" style="position:absolute;width:8763;height:2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2483B518" w14:textId="1C78E7AC" w:rsidR="00952F34" w:rsidRPr="00952F34" w:rsidRDefault="00952F34" w:rsidP="00952F34">
                        <w:pPr>
                          <w:rPr>
                            <w:b/>
                            <w:bCs/>
                            <w:color w:val="000000" w:themeColor="text1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CA"/>
                          </w:rPr>
                          <w:t>Insomnia</w:t>
                        </w:r>
                      </w:p>
                    </w:txbxContent>
                  </v:textbox>
                </v:roundrect>
                <v:line id="Straight Connector 18" o:spid="_x0000_s1031" style="position:absolute;visibility:visible;mso-wrap-style:square" from="523,2282" to="7226,2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" strokecolor="#233d47 [814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2CF2EC" wp14:editId="292F2891">
                <wp:simplePos x="0" y="0"/>
                <wp:positionH relativeFrom="column">
                  <wp:posOffset>4656455</wp:posOffset>
                </wp:positionH>
                <wp:positionV relativeFrom="paragraph">
                  <wp:posOffset>2863850</wp:posOffset>
                </wp:positionV>
                <wp:extent cx="876300" cy="282575"/>
                <wp:effectExtent l="0" t="0" r="0" b="31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82575"/>
                          <a:chOff x="0" y="0"/>
                          <a:chExt cx="876300" cy="283029"/>
                        </a:xfrm>
                      </wpg:grpSpPr>
                      <wps:wsp>
                        <wps:cNvPr id="8" name="Rectangle: Rounded Corners 8"/>
                        <wps:cNvSpPr/>
                        <wps:spPr>
                          <a:xfrm>
                            <a:off x="0" y="0"/>
                            <a:ext cx="876300" cy="283029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A80BD" w14:textId="70807950" w:rsidR="00952F34" w:rsidRPr="00952F34" w:rsidRDefault="00952F34" w:rsidP="00952F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52387" y="228233"/>
                            <a:ext cx="3678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CF2EC" id="Group 7" o:spid="_x0000_s1032" style="position:absolute;margin-left:366.65pt;margin-top:225.5pt;width:69pt;height:22.25pt;z-index:251664384;mso-width-relative:margin;mso-height-relative:margin" coordsize="8763,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">
                <v:roundrect id="Rectangle: Rounded Corners 8" o:spid="_x0000_s1033" style="position:absolute;width:8763;height:2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" filled="f" stroked="f" strokeweight="1pt">
                  <v:stroke joinstyle="miter"/>
                  <v:textbox>
                    <w:txbxContent>
                      <w:p w14:paraId="41BA80BD" w14:textId="70807950" w:rsidR="00952F34" w:rsidRPr="00952F34" w:rsidRDefault="00952F34" w:rsidP="00952F34">
                        <w:pPr>
                          <w:rPr>
                            <w:b/>
                            <w:bCs/>
                            <w:color w:val="000000" w:themeColor="text1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CA"/>
                          </w:rPr>
                          <w:t>CSS</w:t>
                        </w:r>
                      </w:p>
                    </w:txbxContent>
                  </v:textbox>
                </v:roundrect>
                <v:line id="Straight Connector 9" o:spid="_x0000_s1034" style="position:absolute;visibility:visible;mso-wrap-style:square" from="523,2282" to="4202,2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" strokecolor="#233d47 [814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D8CEF64" wp14:editId="11341014">
                <wp:simplePos x="0" y="0"/>
                <wp:positionH relativeFrom="column">
                  <wp:posOffset>5193665</wp:posOffset>
                </wp:positionH>
                <wp:positionV relativeFrom="paragraph">
                  <wp:posOffset>2864485</wp:posOffset>
                </wp:positionV>
                <wp:extent cx="876300" cy="282575"/>
                <wp:effectExtent l="0" t="0" r="0" b="31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82575"/>
                          <a:chOff x="0" y="0"/>
                          <a:chExt cx="876300" cy="283029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0" y="0"/>
                            <a:ext cx="876300" cy="283029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3DA26" w14:textId="557FD7B9" w:rsidR="00952F34" w:rsidRPr="00952F34" w:rsidRDefault="00952F34" w:rsidP="00952F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  <w:t>Express.js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52387" y="228600"/>
                            <a:ext cx="761545" cy="191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CEF64" id="Group 13" o:spid="_x0000_s1035" style="position:absolute;margin-left:408.95pt;margin-top:225.55pt;width:69pt;height:22.25pt;z-index:251668480;mso-width-relative:margin;mso-height-relative:margin" coordsize="8763,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">
                <v:roundrect id="Rectangle: Rounded Corners 14" o:spid="_x0000_s1036" style="position:absolute;width:8763;height:2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53E3DA26" w14:textId="557FD7B9" w:rsidR="00952F34" w:rsidRPr="00952F34" w:rsidRDefault="00952F34" w:rsidP="00952F34">
                        <w:pPr>
                          <w:rPr>
                            <w:b/>
                            <w:bCs/>
                            <w:color w:val="000000" w:themeColor="text1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CA"/>
                          </w:rPr>
                          <w:t>Express.js</w:t>
                        </w:r>
                      </w:p>
                    </w:txbxContent>
                  </v:textbox>
                </v:roundrect>
                <v:line id="Straight Connector 15" o:spid="_x0000_s1037" style="position:absolute;visibility:visible;mso-wrap-style:square" from="523,2286" to="8139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" strokecolor="#233d47 [814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C7FA4A" wp14:editId="3616A426">
                <wp:simplePos x="0" y="0"/>
                <wp:positionH relativeFrom="column">
                  <wp:posOffset>4700905</wp:posOffset>
                </wp:positionH>
                <wp:positionV relativeFrom="paragraph">
                  <wp:posOffset>2531110</wp:posOffset>
                </wp:positionV>
                <wp:extent cx="876300" cy="282575"/>
                <wp:effectExtent l="0" t="0" r="0" b="31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82575"/>
                          <a:chOff x="0" y="0"/>
                          <a:chExt cx="876300" cy="283029"/>
                        </a:xfrm>
                      </wpg:grpSpPr>
                      <wps:wsp>
                        <wps:cNvPr id="11" name="Rectangle: Rounded Corners 11"/>
                        <wps:cNvSpPr/>
                        <wps:spPr>
                          <a:xfrm>
                            <a:off x="0" y="0"/>
                            <a:ext cx="876300" cy="283029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BAE408" w14:textId="65CF119E" w:rsidR="00952F34" w:rsidRPr="00952F34" w:rsidRDefault="00952F34" w:rsidP="00952F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2387" y="228233"/>
                            <a:ext cx="5595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7FA4A" id="Group 10" o:spid="_x0000_s1038" style="position:absolute;margin-left:370.15pt;margin-top:199.3pt;width:69pt;height:22.25pt;z-index:251666432;mso-width-relative:margin;mso-height-relative:margin" coordsize="8763,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">
                <v:roundrect id="Rectangle: Rounded Corners 11" o:spid="_x0000_s1039" style="position:absolute;width:8763;height:2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0BBAE408" w14:textId="65CF119E" w:rsidR="00952F34" w:rsidRPr="00952F34" w:rsidRDefault="00952F34" w:rsidP="00952F34">
                        <w:pPr>
                          <w:rPr>
                            <w:b/>
                            <w:bCs/>
                            <w:color w:val="000000" w:themeColor="text1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CA"/>
                          </w:rPr>
                          <w:t>Node.js</w:t>
                        </w:r>
                      </w:p>
                    </w:txbxContent>
                  </v:textbox>
                </v:roundrect>
                <v:line id="Straight Connector 12" o:spid="_x0000_s1040" style="position:absolute;visibility:visible;mso-wrap-style:square" from="523,2282" to="6119,2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" strokecolor="#233d47 [814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5994D66" wp14:editId="6FC8E884">
                <wp:simplePos x="0" y="0"/>
                <wp:positionH relativeFrom="column">
                  <wp:posOffset>6057265</wp:posOffset>
                </wp:positionH>
                <wp:positionV relativeFrom="paragraph">
                  <wp:posOffset>2865755</wp:posOffset>
                </wp:positionV>
                <wp:extent cx="876300" cy="282575"/>
                <wp:effectExtent l="0" t="0" r="0" b="31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82575"/>
                          <a:chOff x="0" y="0"/>
                          <a:chExt cx="876300" cy="283029"/>
                        </a:xfrm>
                      </wpg:grpSpPr>
                      <wps:wsp>
                        <wps:cNvPr id="26" name="Rectangle: Rounded Corners 26"/>
                        <wps:cNvSpPr/>
                        <wps:spPr>
                          <a:xfrm>
                            <a:off x="0" y="0"/>
                            <a:ext cx="876300" cy="283029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B06A1" w14:textId="67C3F223" w:rsidR="00952F34" w:rsidRPr="00952F34" w:rsidRDefault="00952F34" w:rsidP="00952F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52387" y="228233"/>
                            <a:ext cx="53181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94D66" id="Group 25" o:spid="_x0000_s1041" style="position:absolute;margin-left:476.95pt;margin-top:225.65pt;width:69pt;height:22.25pt;z-index:251676672;mso-width-relative:margin;mso-height-relative:margin" coordsize="8763,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">
                <v:roundrect id="Rectangle: Rounded Corners 26" o:spid="_x0000_s1042" style="position:absolute;width:8763;height:2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62BB06A1" w14:textId="67C3F223" w:rsidR="00952F34" w:rsidRPr="00952F34" w:rsidRDefault="00952F34" w:rsidP="00952F34">
                        <w:pPr>
                          <w:rPr>
                            <w:b/>
                            <w:bCs/>
                            <w:color w:val="000000" w:themeColor="text1"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n-CA"/>
                          </w:rPr>
                          <w:t>GitHub</w:t>
                        </w:r>
                      </w:p>
                    </w:txbxContent>
                  </v:textbox>
                </v:roundrect>
                <v:line id="Straight Connector 27" o:spid="_x0000_s1043" style="position:absolute;visibility:visible;mso-wrap-style:square" from="523,2282" to="5842,2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" strokecolor="#233d47 [814]" strokeweight="1pt">
                  <v:stroke joinstyle="miter"/>
                </v:line>
              </v:group>
            </w:pict>
          </mc:Fallback>
        </mc:AlternateConten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0"/>
        <w:gridCol w:w="264"/>
        <w:gridCol w:w="20"/>
        <w:gridCol w:w="2815"/>
        <w:gridCol w:w="142"/>
        <w:gridCol w:w="317"/>
        <w:gridCol w:w="83"/>
        <w:gridCol w:w="2468"/>
        <w:gridCol w:w="675"/>
        <w:gridCol w:w="284"/>
        <w:gridCol w:w="3543"/>
      </w:tblGrid>
      <w:tr w:rsidR="00AD0DDD" w14:paraId="32B90EA0" w14:textId="77777777" w:rsidTr="003224B5">
        <w:trPr>
          <w:trHeight w:val="1185"/>
        </w:trPr>
        <w:tc>
          <w:tcPr>
            <w:tcW w:w="10773" w:type="dxa"/>
            <w:gridSpan w:val="12"/>
            <w:tcBorders>
              <w:bottom w:val="single" w:sz="24" w:space="0" w:color="2C3B57" w:themeColor="text2"/>
            </w:tcBorders>
          </w:tcPr>
          <w:p w14:paraId="640519BB" w14:textId="69F69101" w:rsidR="00AD0DDD" w:rsidRPr="00AD0DDD" w:rsidRDefault="007B44D7" w:rsidP="007B44D7">
            <w:pPr>
              <w:pStyle w:val="Heading1"/>
            </w:pPr>
            <w:r>
              <w:t>ANDALEEB FAROOQ</w:t>
            </w:r>
          </w:p>
        </w:tc>
      </w:tr>
      <w:tr w:rsidR="00AD0DDD" w14:paraId="50619E9D" w14:textId="77777777" w:rsidTr="003224B5">
        <w:trPr>
          <w:trHeight w:val="149"/>
        </w:trPr>
        <w:tc>
          <w:tcPr>
            <w:tcW w:w="10773" w:type="dxa"/>
            <w:gridSpan w:val="12"/>
            <w:tcBorders>
              <w:top w:val="single" w:sz="24" w:space="0" w:color="2C3B57" w:themeColor="text2"/>
            </w:tcBorders>
            <w:vAlign w:val="center"/>
          </w:tcPr>
          <w:p w14:paraId="0072D4FD" w14:textId="29E09055" w:rsidR="00AD0DDD" w:rsidRDefault="00AD0DDD" w:rsidP="00DF1CB4"/>
        </w:tc>
      </w:tr>
      <w:tr w:rsidR="00301FFA" w:rsidRPr="007B44D7" w14:paraId="36B06848" w14:textId="77777777" w:rsidTr="003224B5">
        <w:trPr>
          <w:gridAfter w:val="3"/>
          <w:wAfter w:w="4502" w:type="dxa"/>
          <w:trHeight w:val="314"/>
        </w:trPr>
        <w:tc>
          <w:tcPr>
            <w:tcW w:w="142" w:type="dxa"/>
            <w:vAlign w:val="center"/>
          </w:tcPr>
          <w:p w14:paraId="4C0EC96C" w14:textId="77777777" w:rsidR="00301FFA" w:rsidRPr="007B44D7" w:rsidRDefault="00301FFA" w:rsidP="003224B5"/>
        </w:tc>
        <w:tc>
          <w:tcPr>
            <w:tcW w:w="20" w:type="dxa"/>
            <w:vAlign w:val="center"/>
          </w:tcPr>
          <w:p w14:paraId="50615524" w14:textId="77777777" w:rsidR="00301FFA" w:rsidRPr="007B44D7" w:rsidRDefault="00301FFA" w:rsidP="003224B5"/>
        </w:tc>
        <w:tc>
          <w:tcPr>
            <w:tcW w:w="264" w:type="dxa"/>
            <w:shd w:val="clear" w:color="auto" w:fill="2C3B57" w:themeFill="text2"/>
            <w:vAlign w:val="center"/>
          </w:tcPr>
          <w:p w14:paraId="410C2CA8" w14:textId="77777777" w:rsidR="00301FFA" w:rsidRPr="007B44D7" w:rsidRDefault="00301FFA" w:rsidP="003224B5">
            <w:pPr>
              <w:jc w:val="center"/>
              <w:rPr>
                <w:rStyle w:val="Emphasis"/>
              </w:rPr>
            </w:pPr>
            <w:r w:rsidRPr="007B44D7">
              <w:rPr>
                <w:rStyle w:val="Emphasis"/>
              </w:rPr>
              <w:t>E</w:t>
            </w:r>
          </w:p>
        </w:tc>
        <w:tc>
          <w:tcPr>
            <w:tcW w:w="20" w:type="dxa"/>
            <w:vAlign w:val="center"/>
          </w:tcPr>
          <w:p w14:paraId="0B19F610" w14:textId="77777777" w:rsidR="00301FFA" w:rsidRPr="007B44D7" w:rsidRDefault="00301FFA" w:rsidP="003224B5"/>
        </w:tc>
        <w:tc>
          <w:tcPr>
            <w:tcW w:w="2815" w:type="dxa"/>
            <w:vAlign w:val="center"/>
          </w:tcPr>
          <w:p w14:paraId="7E016CCB" w14:textId="15EDAC9E" w:rsidR="00301FFA" w:rsidRPr="007B44D7" w:rsidRDefault="00301FFA" w:rsidP="003224B5">
            <w:pPr>
              <w:pStyle w:val="BodyTex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0" w:history="1">
              <w:r w:rsidRPr="007B44D7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andaleeb.farooq@gmail.com</w:t>
              </w:r>
            </w:hyperlink>
          </w:p>
        </w:tc>
        <w:tc>
          <w:tcPr>
            <w:tcW w:w="142" w:type="dxa"/>
            <w:vAlign w:val="center"/>
          </w:tcPr>
          <w:p w14:paraId="17B7B5AA" w14:textId="77777777" w:rsidR="00301FFA" w:rsidRPr="007B44D7" w:rsidRDefault="00301FFA" w:rsidP="003224B5">
            <w:pPr>
              <w:rPr>
                <w:szCs w:val="20"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36CE1B3D" w14:textId="77777777" w:rsidR="00301FFA" w:rsidRPr="007B44D7" w:rsidRDefault="00301FFA" w:rsidP="003224B5">
            <w:pPr>
              <w:jc w:val="center"/>
              <w:rPr>
                <w:rStyle w:val="Emphasis"/>
              </w:rPr>
            </w:pPr>
            <w:r w:rsidRPr="007B44D7">
              <w:rPr>
                <w:rStyle w:val="Emphasis"/>
              </w:rPr>
              <w:t>W</w:t>
            </w:r>
          </w:p>
        </w:tc>
        <w:tc>
          <w:tcPr>
            <w:tcW w:w="83" w:type="dxa"/>
            <w:vAlign w:val="center"/>
          </w:tcPr>
          <w:p w14:paraId="1BF7CB5A" w14:textId="77777777" w:rsidR="00301FFA" w:rsidRPr="007B44D7" w:rsidRDefault="00301FFA" w:rsidP="003224B5"/>
        </w:tc>
        <w:tc>
          <w:tcPr>
            <w:tcW w:w="2468" w:type="dxa"/>
            <w:vAlign w:val="center"/>
          </w:tcPr>
          <w:p w14:paraId="0C410D85" w14:textId="5BA03C67" w:rsidR="00301FFA" w:rsidRPr="007B44D7" w:rsidRDefault="00301FFA" w:rsidP="00301FFA">
            <w:pPr>
              <w:ind w:right="-2513"/>
            </w:pPr>
            <w:hyperlink r:id="rId11" w:history="1">
              <w:r w:rsidRPr="004843BB">
                <w:rPr>
                  <w:rStyle w:val="Hyperlink"/>
                </w:rPr>
                <w:t>https://github.com/cerafinn</w:t>
              </w:r>
            </w:hyperlink>
            <w:r>
              <w:t xml:space="preserve"> </w:t>
            </w:r>
          </w:p>
        </w:tc>
      </w:tr>
      <w:tr w:rsidR="003224B5" w14:paraId="374B2995" w14:textId="77777777" w:rsidTr="003224B5">
        <w:trPr>
          <w:trHeight w:val="161"/>
        </w:trPr>
        <w:tc>
          <w:tcPr>
            <w:tcW w:w="10773" w:type="dxa"/>
            <w:gridSpan w:val="12"/>
            <w:tcBorders>
              <w:bottom w:val="single" w:sz="24" w:space="0" w:color="CADEE5" w:themeColor="background2"/>
            </w:tcBorders>
            <w:vAlign w:val="center"/>
          </w:tcPr>
          <w:p w14:paraId="289D5824" w14:textId="7DB2A1C4" w:rsidR="003224B5" w:rsidRDefault="003224B5" w:rsidP="003224B5"/>
        </w:tc>
      </w:tr>
      <w:tr w:rsidR="003224B5" w14:paraId="46DEF1DF" w14:textId="77777777" w:rsidTr="003224B5">
        <w:trPr>
          <w:trHeight w:val="174"/>
        </w:trPr>
        <w:tc>
          <w:tcPr>
            <w:tcW w:w="6946" w:type="dxa"/>
            <w:gridSpan w:val="10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5986FE10" w14:textId="0DFB6352" w:rsidR="003224B5" w:rsidRPr="005F5561" w:rsidRDefault="003224B5" w:rsidP="003224B5">
            <w:pPr>
              <w:pStyle w:val="Heading3"/>
            </w:pPr>
            <w:sdt>
              <w:sdtPr>
                <w:id w:val="723336852"/>
                <w:placeholder>
                  <w:docPart w:val="0933625BFB1F4D7C8EC6A55DC1677BB8"/>
                </w:placeholder>
                <w:temporary/>
                <w:showingPlcHdr/>
                <w15:appearance w15:val="hidden"/>
              </w:sdtPr>
              <w:sdtContent>
                <w:r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2ACD89D9" w14:textId="77777777" w:rsidR="003224B5" w:rsidRDefault="003224B5" w:rsidP="003224B5"/>
        </w:tc>
        <w:tc>
          <w:tcPr>
            <w:tcW w:w="3543" w:type="dxa"/>
            <w:tcBorders>
              <w:top w:val="single" w:sz="24" w:space="0" w:color="CADEE5" w:themeColor="background2"/>
            </w:tcBorders>
            <w:vAlign w:val="bottom"/>
          </w:tcPr>
          <w:p w14:paraId="2A2E2219" w14:textId="77777777" w:rsidR="003224B5" w:rsidRDefault="003224B5" w:rsidP="003224B5"/>
        </w:tc>
      </w:tr>
      <w:tr w:rsidR="003224B5" w14:paraId="46CCAE13" w14:textId="77777777" w:rsidTr="003224B5">
        <w:trPr>
          <w:trHeight w:val="426"/>
        </w:trPr>
        <w:tc>
          <w:tcPr>
            <w:tcW w:w="6946" w:type="dxa"/>
            <w:gridSpan w:val="10"/>
            <w:vMerge/>
            <w:tcBorders>
              <w:bottom w:val="single" w:sz="8" w:space="0" w:color="2C3B57" w:themeColor="text2"/>
            </w:tcBorders>
            <w:vAlign w:val="bottom"/>
          </w:tcPr>
          <w:p w14:paraId="71F1DB37" w14:textId="77777777" w:rsidR="003224B5" w:rsidRPr="005F5561" w:rsidRDefault="003224B5" w:rsidP="003224B5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6673B9B3" w14:textId="77777777" w:rsidR="003224B5" w:rsidRDefault="003224B5" w:rsidP="003224B5"/>
        </w:tc>
        <w:tc>
          <w:tcPr>
            <w:tcW w:w="3543" w:type="dxa"/>
            <w:shd w:val="clear" w:color="auto" w:fill="CADEE5" w:themeFill="background2"/>
            <w:vAlign w:val="bottom"/>
          </w:tcPr>
          <w:p w14:paraId="00A7F773" w14:textId="26368379" w:rsidR="003224B5" w:rsidRPr="00C962BF" w:rsidRDefault="003224B5" w:rsidP="003224B5">
            <w:pPr>
              <w:pStyle w:val="Heading3"/>
            </w:pPr>
            <w:r>
              <w:t>Technical Skills</w:t>
            </w:r>
          </w:p>
        </w:tc>
      </w:tr>
      <w:tr w:rsidR="003224B5" w14:paraId="116C47C0" w14:textId="77777777" w:rsidTr="003224B5">
        <w:trPr>
          <w:trHeight w:val="1204"/>
        </w:trPr>
        <w:tc>
          <w:tcPr>
            <w:tcW w:w="6946" w:type="dxa"/>
            <w:gridSpan w:val="10"/>
            <w:tcBorders>
              <w:top w:val="single" w:sz="8" w:space="0" w:color="2C3B57" w:themeColor="text2"/>
            </w:tcBorders>
          </w:tcPr>
          <w:p w14:paraId="353EEAB1" w14:textId="03E846F9" w:rsidR="003224B5" w:rsidRDefault="003224B5" w:rsidP="003224B5">
            <w:pPr>
              <w:pStyle w:val="Text"/>
              <w:numPr>
                <w:ilvl w:val="0"/>
                <w:numId w:val="12"/>
              </w:numPr>
            </w:pPr>
            <w:r>
              <w:t>Currently pursuing certification as a full-stack developer, building a portfolio through a fast-paced and immersive curriculum. Seeking entry-level position to grow my skills further.</w:t>
            </w:r>
            <w:r>
              <w:rPr>
                <w:noProof/>
              </w:rPr>
              <w:t xml:space="preserve"> </w:t>
            </w:r>
          </w:p>
        </w:tc>
        <w:tc>
          <w:tcPr>
            <w:tcW w:w="284" w:type="dxa"/>
            <w:vMerge w:val="restart"/>
            <w:vAlign w:val="center"/>
          </w:tcPr>
          <w:p w14:paraId="49BE5ACC" w14:textId="7F61FB50" w:rsidR="003224B5" w:rsidRDefault="003224B5" w:rsidP="003224B5"/>
        </w:tc>
        <w:tc>
          <w:tcPr>
            <w:tcW w:w="3543" w:type="dxa"/>
            <w:vMerge w:val="restart"/>
            <w:shd w:val="clear" w:color="auto" w:fill="CADEE5" w:themeFill="background2"/>
          </w:tcPr>
          <w:p w14:paraId="187D26FC" w14:textId="120D5DB7" w:rsidR="003224B5" w:rsidRDefault="003224B5" w:rsidP="003224B5">
            <w:pPr>
              <w:pStyle w:val="Text"/>
              <w:ind w:left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1C9361FC" wp14:editId="796E5CB1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131445</wp:posOffset>
                      </wp:positionV>
                      <wp:extent cx="876300" cy="282575"/>
                      <wp:effectExtent l="0" t="0" r="0" b="317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6300" cy="282575"/>
                                <a:chOff x="0" y="0"/>
                                <a:chExt cx="876300" cy="283029"/>
                              </a:xfrm>
                            </wpg:grpSpPr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0" y="0"/>
                                  <a:ext cx="876300" cy="283029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4A3DA8" w14:textId="2DF8ED76" w:rsidR="003224B5" w:rsidRPr="00952F34" w:rsidRDefault="003224B5" w:rsidP="00952F34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CA"/>
                                      </w:rPr>
                                      <w:t>HTML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52387" y="228600"/>
                                  <a:ext cx="474086" cy="191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9361FC" id="Group 4" o:spid="_x0000_s1044" style="position:absolute;margin-left:99.65pt;margin-top:10.35pt;width:69pt;height:22.25pt;z-index:251681792;mso-width-relative:margin;mso-height-relative:margin" coordsize="8763,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">
                      <v:roundrect id="Rectangle: Rounded Corners 5" o:spid="_x0000_s1045" style="position:absolute;width:8763;height:2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" filled="f" stroked="f" strokeweight="1pt">
                        <v:stroke joinstyle="miter"/>
                        <v:textbox>
                          <w:txbxContent>
                            <w:p w14:paraId="284A3DA8" w14:textId="2DF8ED76" w:rsidR="003224B5" w:rsidRPr="00952F34" w:rsidRDefault="003224B5" w:rsidP="00952F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  <w:t>HTML</w:t>
                              </w:r>
                            </w:p>
                          </w:txbxContent>
                        </v:textbox>
                      </v:roundrect>
                      <v:line id="Straight Connector 6" o:spid="_x0000_s1046" style="position:absolute;visibility:visible;mso-wrap-style:square" from="523,2286" to="5264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" strokecolor="#233d47 [814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C49C365" wp14:editId="0A8DB53B">
                      <wp:simplePos x="0" y="0"/>
                      <wp:positionH relativeFrom="column">
                        <wp:posOffset>351282</wp:posOffset>
                      </wp:positionH>
                      <wp:positionV relativeFrom="paragraph">
                        <wp:posOffset>134239</wp:posOffset>
                      </wp:positionV>
                      <wp:extent cx="876300" cy="282575"/>
                      <wp:effectExtent l="0" t="0" r="0" b="317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6300" cy="282575"/>
                                <a:chOff x="0" y="0"/>
                                <a:chExt cx="876300" cy="283029"/>
                              </a:xfrm>
                            </wpg:grpSpPr>
                            <wps:wsp>
                              <wps:cNvPr id="1" name="Rectangle: Rounded Corners 1"/>
                              <wps:cNvSpPr/>
                              <wps:spPr>
                                <a:xfrm>
                                  <a:off x="0" y="0"/>
                                  <a:ext cx="876300" cy="283029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CFB753" w14:textId="1D84246C" w:rsidR="003224B5" w:rsidRPr="00952F34" w:rsidRDefault="003224B5" w:rsidP="00952F34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CA"/>
                                      </w:rPr>
                                    </w:pPr>
                                    <w:r w:rsidRPr="00952F34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CA"/>
                                      </w:rPr>
                                      <w:t>JavaScript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52387" y="228600"/>
                                  <a:ext cx="761545" cy="191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9C365" id="Group 3" o:spid="_x0000_s1047" style="position:absolute;margin-left:27.65pt;margin-top:10.55pt;width:69pt;height:22.25pt;z-index:251680768;mso-width-relative:margin;mso-height-relative:margin" coordsize="8763,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">
                      <v:roundrect id="Rectangle: Rounded Corners 1" o:spid="_x0000_s1048" style="position:absolute;width:8763;height:2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" filled="f" stroked="f" strokeweight="1pt">
                        <v:stroke joinstyle="miter"/>
                        <v:textbox>
                          <w:txbxContent>
                            <w:p w14:paraId="74CFB753" w14:textId="1D84246C" w:rsidR="003224B5" w:rsidRPr="00952F34" w:rsidRDefault="003224B5" w:rsidP="00952F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</w:pPr>
                              <w:r w:rsidRPr="00952F34"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  <w:t>JavaScript</w:t>
                              </w:r>
                            </w:p>
                          </w:txbxContent>
                        </v:textbox>
                      </v:roundrect>
                      <v:line id="Straight Connector 2" o:spid="_x0000_s1049" style="position:absolute;visibility:visible;mso-wrap-style:square" from="523,2286" to="8139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" strokecolor="#233d47 [814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4914463" w14:textId="16E214AC" w:rsidR="003224B5" w:rsidRDefault="003224B5" w:rsidP="003224B5">
            <w:pPr>
              <w:pStyle w:val="Text"/>
              <w:ind w:left="0"/>
            </w:pPr>
          </w:p>
          <w:p w14:paraId="7EF25317" w14:textId="12A236C8" w:rsidR="003224B5" w:rsidRDefault="00301FFA" w:rsidP="003224B5">
            <w:pPr>
              <w:pStyle w:val="Text"/>
              <w:ind w:left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5DD6FC2" wp14:editId="16FC48F5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24130</wp:posOffset>
                      </wp:positionV>
                      <wp:extent cx="1350010" cy="282575"/>
                      <wp:effectExtent l="0" t="0" r="0" b="317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0010" cy="282575"/>
                                <a:chOff x="-1" y="0"/>
                                <a:chExt cx="937697" cy="283029"/>
                              </a:xfrm>
                            </wpg:grpSpPr>
                            <wps:wsp>
                              <wps:cNvPr id="29" name="Rectangle: Rounded Corners 29"/>
                              <wps:cNvSpPr/>
                              <wps:spPr>
                                <a:xfrm>
                                  <a:off x="-1" y="0"/>
                                  <a:ext cx="937697" cy="283029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B99093" w14:textId="643C3C8C" w:rsidR="003224B5" w:rsidRPr="00952F34" w:rsidRDefault="003224B5" w:rsidP="00FA0639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CA"/>
                                      </w:rPr>
                                      <w:t>Microsoft Office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58714" y="228600"/>
                                  <a:ext cx="723552" cy="1913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DD6FC2" id="Group 28" o:spid="_x0000_s1050" style="position:absolute;margin-left:72.15pt;margin-top:1.9pt;width:106.3pt;height:22.25pt;z-index:251683840;mso-width-relative:margin;mso-height-relative:margin" coordorigin="" coordsize="9376,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">
                      <v:roundrect id="Rectangle: Rounded Corners 29" o:spid="_x0000_s1051" style="position:absolute;width:9376;height:2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" filled="f" stroked="f" strokeweight="1pt">
                        <v:stroke joinstyle="miter"/>
                        <v:textbox>
                          <w:txbxContent>
                            <w:p w14:paraId="53B99093" w14:textId="643C3C8C" w:rsidR="003224B5" w:rsidRPr="00952F34" w:rsidRDefault="003224B5" w:rsidP="00FA063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  <w:t>Microsoft Office</w:t>
                              </w:r>
                            </w:p>
                          </w:txbxContent>
                        </v:textbox>
                      </v:roundrect>
                      <v:line id="Straight Connector 30" o:spid="_x0000_s1052" style="position:absolute;visibility:visible;mso-wrap-style:square" from="587,2286" to="7822,2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" strokecolor="#233d47 [814]" strokeweight="1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048C5743" wp14:editId="1B869DC9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44718</wp:posOffset>
                      </wp:positionV>
                      <wp:extent cx="876300" cy="282575"/>
                      <wp:effectExtent l="0" t="0" r="0" b="3175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6300" cy="282575"/>
                                <a:chOff x="-69850" y="0"/>
                                <a:chExt cx="876300" cy="283029"/>
                              </a:xfrm>
                            </wpg:grpSpPr>
                            <wps:wsp>
                              <wps:cNvPr id="23" name="Rectangle: Rounded Corners 23"/>
                              <wps:cNvSpPr/>
                              <wps:spPr>
                                <a:xfrm>
                                  <a:off x="-69850" y="0"/>
                                  <a:ext cx="876300" cy="283029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A47D9A" w14:textId="36DD4C0B" w:rsidR="003224B5" w:rsidRPr="00952F34" w:rsidRDefault="003224B5" w:rsidP="00A9292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C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CA"/>
                                      </w:rPr>
                                      <w:t>VSCode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52387" y="228600"/>
                                  <a:ext cx="626047" cy="344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8C5743" id="Group 22" o:spid="_x0000_s1053" style="position:absolute;margin-left:.9pt;margin-top:3.5pt;width:69pt;height:22.25pt;z-index:251682816;mso-width-relative:margin;mso-height-relative:margin" coordorigin="-698" coordsize="8763,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">
                      <v:roundrect id="Rectangle: Rounded Corners 23" o:spid="_x0000_s1054" style="position:absolute;left:-698;width:8762;height:28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" filled="f" stroked="f" strokeweight="1pt">
                        <v:stroke joinstyle="miter"/>
                        <v:textbox>
                          <w:txbxContent>
                            <w:p w14:paraId="6BA47D9A" w14:textId="36DD4C0B" w:rsidR="003224B5" w:rsidRPr="00952F34" w:rsidRDefault="003224B5" w:rsidP="00A9292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CA"/>
                                </w:rPr>
                                <w:t>VSCode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line id="Straight Connector 24" o:spid="_x0000_s1055" style="position:absolute;visibility:visible;mso-wrap-style:square" from="523,2286" to="6784,2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" strokecolor="#233d47 [814]" strokeweight="1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FEE2793" w14:textId="7E30DE78" w:rsidR="003224B5" w:rsidRDefault="003224B5" w:rsidP="003224B5">
            <w:pPr>
              <w:pStyle w:val="Text"/>
              <w:ind w:left="0"/>
            </w:pPr>
          </w:p>
          <w:p w14:paraId="66D79FAE" w14:textId="1074BDE0" w:rsidR="003224B5" w:rsidRDefault="003224B5" w:rsidP="003224B5">
            <w:pPr>
              <w:pStyle w:val="Text"/>
              <w:ind w:left="0"/>
            </w:pPr>
          </w:p>
          <w:p w14:paraId="5051D16B" w14:textId="282AF268" w:rsidR="003224B5" w:rsidRDefault="003224B5" w:rsidP="003224B5">
            <w:pPr>
              <w:pStyle w:val="Text"/>
              <w:ind w:left="0"/>
            </w:pPr>
          </w:p>
          <w:p w14:paraId="28C4C958" w14:textId="5BB6E5F2" w:rsidR="003224B5" w:rsidRDefault="003224B5" w:rsidP="003224B5">
            <w:pPr>
              <w:pStyle w:val="Text"/>
              <w:ind w:left="0"/>
            </w:pPr>
          </w:p>
          <w:p w14:paraId="120AC233" w14:textId="56FFC4DB" w:rsidR="003224B5" w:rsidRDefault="003224B5" w:rsidP="003224B5">
            <w:pPr>
              <w:pStyle w:val="Text"/>
              <w:ind w:left="0"/>
            </w:pPr>
          </w:p>
          <w:p w14:paraId="575A1FEB" w14:textId="77777777" w:rsidR="003224B5" w:rsidRDefault="003224B5" w:rsidP="003224B5">
            <w:pPr>
              <w:pStyle w:val="Heading3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EDUCation</w:t>
            </w:r>
          </w:p>
          <w:p w14:paraId="5F995790" w14:textId="77777777" w:rsidR="003224B5" w:rsidRPr="00FA0639" w:rsidRDefault="003224B5" w:rsidP="003224B5">
            <w:pPr>
              <w:rPr>
                <w:sz w:val="2"/>
                <w:szCs w:val="6"/>
                <w:lang w:val="en-AU" w:eastAsia="en-AU"/>
              </w:rPr>
            </w:pPr>
          </w:p>
          <w:p w14:paraId="18C106E8" w14:textId="50949481" w:rsidR="003224B5" w:rsidRPr="00A45974" w:rsidRDefault="003224B5" w:rsidP="003224B5">
            <w:pPr>
              <w:pStyle w:val="Text"/>
              <w:rPr>
                <w:b/>
                <w:bCs/>
              </w:rPr>
            </w:pPr>
            <w:r w:rsidRPr="00A45974">
              <w:rPr>
                <w:b/>
                <w:bCs/>
              </w:rPr>
              <w:t>Full-Stack</w:t>
            </w:r>
            <w:r>
              <w:rPr>
                <w:b/>
                <w:bCs/>
              </w:rPr>
              <w:t xml:space="preserve"> Developer Certificate,</w:t>
            </w:r>
            <w:r w:rsidRPr="00A45974">
              <w:rPr>
                <w:b/>
                <w:bCs/>
              </w:rPr>
              <w:t xml:space="preserve"> </w:t>
            </w:r>
          </w:p>
          <w:p w14:paraId="4032B2B8" w14:textId="77777777" w:rsidR="003224B5" w:rsidRDefault="003224B5" w:rsidP="003224B5">
            <w:pPr>
              <w:pStyle w:val="Text"/>
            </w:pPr>
            <w:r>
              <w:t>School of Continuing Studies</w:t>
            </w:r>
          </w:p>
          <w:p w14:paraId="73FF1EC6" w14:textId="77777777" w:rsidR="003224B5" w:rsidRPr="00A45974" w:rsidRDefault="003224B5" w:rsidP="003224B5">
            <w:pPr>
              <w:pStyle w:val="Text"/>
              <w:rPr>
                <w:i/>
                <w:iCs/>
              </w:rPr>
            </w:pPr>
            <w:r w:rsidRPr="00A45974">
              <w:rPr>
                <w:i/>
                <w:iCs/>
              </w:rPr>
              <w:t xml:space="preserve">University of Toronto </w:t>
            </w:r>
          </w:p>
          <w:p w14:paraId="1D4C7B48" w14:textId="77777777" w:rsidR="003224B5" w:rsidRDefault="003224B5" w:rsidP="003224B5">
            <w:pPr>
              <w:pStyle w:val="Text"/>
            </w:pPr>
            <w:r>
              <w:t>(October 2020- May 2021-expected)</w:t>
            </w:r>
          </w:p>
          <w:p w14:paraId="1A223B9F" w14:textId="77777777" w:rsidR="003224B5" w:rsidRDefault="003224B5" w:rsidP="003224B5">
            <w:pPr>
              <w:pStyle w:val="Text"/>
              <w:ind w:left="0"/>
            </w:pPr>
          </w:p>
          <w:p w14:paraId="2E55FAA9" w14:textId="77777777" w:rsidR="003224B5" w:rsidRDefault="003224B5" w:rsidP="003224B5">
            <w:pPr>
              <w:pStyle w:val="Text"/>
            </w:pPr>
            <w:r w:rsidRPr="00A45974">
              <w:rPr>
                <w:b/>
                <w:bCs/>
              </w:rPr>
              <w:t>Non-Degree Courses</w:t>
            </w:r>
          </w:p>
          <w:p w14:paraId="337DEC34" w14:textId="77777777" w:rsidR="003224B5" w:rsidRDefault="003224B5" w:rsidP="003224B5">
            <w:pPr>
              <w:pStyle w:val="Text"/>
            </w:pPr>
            <w:r w:rsidRPr="00A45974">
              <w:rPr>
                <w:i/>
                <w:iCs/>
              </w:rPr>
              <w:t>Queen’s University</w:t>
            </w:r>
            <w:r>
              <w:t xml:space="preserve"> </w:t>
            </w:r>
          </w:p>
          <w:p w14:paraId="00DB5352" w14:textId="77777777" w:rsidR="003224B5" w:rsidRDefault="003224B5" w:rsidP="003224B5">
            <w:pPr>
              <w:pStyle w:val="Text"/>
            </w:pPr>
            <w:r>
              <w:t>(2014, 2017)</w:t>
            </w:r>
          </w:p>
          <w:p w14:paraId="79182EC0" w14:textId="77777777" w:rsidR="003224B5" w:rsidRDefault="003224B5" w:rsidP="003224B5">
            <w:pPr>
              <w:pStyle w:val="Text"/>
            </w:pPr>
          </w:p>
          <w:p w14:paraId="2FC68446" w14:textId="77777777" w:rsidR="003224B5" w:rsidRDefault="003224B5" w:rsidP="003224B5">
            <w:pPr>
              <w:pStyle w:val="Text"/>
            </w:pPr>
            <w:r w:rsidRPr="00A45974">
              <w:rPr>
                <w:b/>
                <w:bCs/>
              </w:rPr>
              <w:t>Bachelor of Arts</w:t>
            </w:r>
            <w:r>
              <w:rPr>
                <w:b/>
                <w:bCs/>
              </w:rPr>
              <w:t xml:space="preserve">, </w:t>
            </w:r>
            <w:r>
              <w:t>Religious Studies</w:t>
            </w:r>
          </w:p>
          <w:p w14:paraId="6DCD2E7E" w14:textId="77777777" w:rsidR="003224B5" w:rsidRPr="00A45974" w:rsidRDefault="003224B5" w:rsidP="003224B5">
            <w:pPr>
              <w:pStyle w:val="Text"/>
              <w:rPr>
                <w:i/>
                <w:iCs/>
              </w:rPr>
            </w:pPr>
            <w:r w:rsidRPr="00A45974">
              <w:rPr>
                <w:i/>
                <w:iCs/>
              </w:rPr>
              <w:t xml:space="preserve">Queen’s University </w:t>
            </w:r>
          </w:p>
          <w:p w14:paraId="737D9966" w14:textId="77777777" w:rsidR="003224B5" w:rsidRDefault="003224B5" w:rsidP="003224B5">
            <w:pPr>
              <w:pStyle w:val="Text"/>
            </w:pPr>
            <w:r>
              <w:t>(2012)</w:t>
            </w:r>
          </w:p>
          <w:p w14:paraId="3472C130" w14:textId="77777777" w:rsidR="003224B5" w:rsidRDefault="003224B5" w:rsidP="003224B5">
            <w:pPr>
              <w:pStyle w:val="Text"/>
            </w:pPr>
          </w:p>
          <w:p w14:paraId="316A0DE7" w14:textId="77777777" w:rsidR="003224B5" w:rsidRPr="00A45974" w:rsidRDefault="003224B5" w:rsidP="003224B5">
            <w:pPr>
              <w:pStyle w:val="Text"/>
            </w:pPr>
            <w:r w:rsidRPr="00A45974">
              <w:rPr>
                <w:b/>
                <w:bCs/>
              </w:rPr>
              <w:t>Bachelor of Science</w:t>
            </w:r>
            <w:r>
              <w:rPr>
                <w:b/>
                <w:bCs/>
              </w:rPr>
              <w:t xml:space="preserve">, </w:t>
            </w:r>
            <w:r>
              <w:t>Life Sciences</w:t>
            </w:r>
          </w:p>
          <w:p w14:paraId="4CA42AFD" w14:textId="77777777" w:rsidR="003224B5" w:rsidRPr="00A45974" w:rsidRDefault="003224B5" w:rsidP="003224B5">
            <w:pPr>
              <w:pStyle w:val="Text"/>
              <w:rPr>
                <w:i/>
                <w:iCs/>
              </w:rPr>
            </w:pPr>
            <w:r w:rsidRPr="00A45974">
              <w:rPr>
                <w:i/>
                <w:iCs/>
              </w:rPr>
              <w:t xml:space="preserve">Queen’s University </w:t>
            </w:r>
          </w:p>
          <w:p w14:paraId="5111FE1B" w14:textId="60408DA9" w:rsidR="003224B5" w:rsidRDefault="003224B5" w:rsidP="003224B5">
            <w:pPr>
              <w:pStyle w:val="Text"/>
            </w:pPr>
            <w:r>
              <w:t>(2009)</w:t>
            </w:r>
          </w:p>
          <w:p w14:paraId="27876CFB" w14:textId="116C91D5" w:rsidR="003224B5" w:rsidRDefault="003224B5" w:rsidP="003224B5">
            <w:pPr>
              <w:pStyle w:val="Text"/>
            </w:pPr>
          </w:p>
          <w:p w14:paraId="5AE80A8D" w14:textId="6EF8EC82" w:rsidR="003224B5" w:rsidRDefault="003224B5" w:rsidP="003224B5">
            <w:pPr>
              <w:pStyle w:val="Heading3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Other Skills</w:t>
            </w:r>
          </w:p>
          <w:p w14:paraId="5D08FD86" w14:textId="77777777" w:rsidR="003224B5" w:rsidRDefault="003224B5" w:rsidP="003224B5">
            <w:pPr>
              <w:pStyle w:val="Text"/>
            </w:pPr>
          </w:p>
          <w:p w14:paraId="0D235825" w14:textId="2CB95545" w:rsidR="003224B5" w:rsidRPr="00FA0639" w:rsidRDefault="003224B5" w:rsidP="003224B5">
            <w:pPr>
              <w:pStyle w:val="Text"/>
            </w:pPr>
            <w:r w:rsidRPr="00FA0639">
              <w:t>Fluent in French (Intermediate)</w:t>
            </w:r>
          </w:p>
          <w:p w14:paraId="2329B0B1" w14:textId="378760CD" w:rsidR="003224B5" w:rsidRPr="00C962BF" w:rsidRDefault="003224B5" w:rsidP="003224B5">
            <w:pPr>
              <w:rPr>
                <w:lang w:val="en-AU" w:eastAsia="en-AU"/>
              </w:rPr>
            </w:pPr>
          </w:p>
        </w:tc>
      </w:tr>
      <w:tr w:rsidR="003224B5" w14:paraId="7E2215C3" w14:textId="77777777" w:rsidTr="003224B5">
        <w:trPr>
          <w:trHeight w:val="567"/>
        </w:trPr>
        <w:tc>
          <w:tcPr>
            <w:tcW w:w="6946" w:type="dxa"/>
            <w:gridSpan w:val="10"/>
            <w:tcBorders>
              <w:bottom w:val="single" w:sz="8" w:space="0" w:color="2C3B57" w:themeColor="text2"/>
            </w:tcBorders>
            <w:vAlign w:val="bottom"/>
          </w:tcPr>
          <w:p w14:paraId="0209553D" w14:textId="5944737D" w:rsidR="003224B5" w:rsidRDefault="003224B5" w:rsidP="003224B5">
            <w:pPr>
              <w:pStyle w:val="Heading3"/>
              <w:ind w:left="142"/>
            </w:pPr>
            <w:r>
              <w:t>ReLEVANT EXPerience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B17B963" w14:textId="77777777" w:rsidR="003224B5" w:rsidRDefault="003224B5" w:rsidP="003224B5"/>
        </w:tc>
        <w:tc>
          <w:tcPr>
            <w:tcW w:w="3543" w:type="dxa"/>
            <w:vMerge/>
            <w:shd w:val="clear" w:color="auto" w:fill="CADEE5" w:themeFill="background2"/>
            <w:vAlign w:val="center"/>
          </w:tcPr>
          <w:p w14:paraId="182FD599" w14:textId="77777777" w:rsidR="003224B5" w:rsidRDefault="003224B5" w:rsidP="003224B5"/>
        </w:tc>
      </w:tr>
      <w:tr w:rsidR="003224B5" w14:paraId="5D8B7A25" w14:textId="77777777" w:rsidTr="003224B5">
        <w:trPr>
          <w:trHeight w:val="567"/>
        </w:trPr>
        <w:tc>
          <w:tcPr>
            <w:tcW w:w="6946" w:type="dxa"/>
            <w:gridSpan w:val="10"/>
            <w:tcBorders>
              <w:top w:val="single" w:sz="8" w:space="0" w:color="2C3B57" w:themeColor="text2"/>
            </w:tcBorders>
          </w:tcPr>
          <w:p w14:paraId="7198A50C" w14:textId="30B8ADE3" w:rsidR="003224B5" w:rsidRDefault="003224B5" w:rsidP="003224B5">
            <w:pPr>
              <w:pStyle w:val="Text"/>
              <w:numPr>
                <w:ilvl w:val="0"/>
                <w:numId w:val="12"/>
              </w:numPr>
            </w:pPr>
            <w:r>
              <w:t xml:space="preserve">Collaborated in a group of 5 to develop and deploy a web-based interactive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dashboard geared towards showing positive progress in the fight against COVID-19.</w:t>
            </w:r>
            <w:r>
              <w:t xml:space="preserve"> (</w:t>
            </w:r>
            <w:hyperlink r:id="rId12" w:history="1">
              <w:r w:rsidRPr="008F12EC">
                <w:rPr>
                  <w:rStyle w:val="Hyperlink"/>
                </w:rPr>
                <w:t>https://runtime-terrors-organization.github.io/covid-dashboard-application/</w:t>
              </w:r>
            </w:hyperlink>
            <w:r>
              <w:t>)</w:t>
            </w:r>
          </w:p>
          <w:p w14:paraId="7B9F6352" w14:textId="185CE844" w:rsidR="003224B5" w:rsidRPr="00560EA0" w:rsidRDefault="003224B5" w:rsidP="003224B5">
            <w:pPr>
              <w:pStyle w:val="Text"/>
              <w:numPr>
                <w:ilvl w:val="0"/>
                <w:numId w:val="12"/>
              </w:numPr>
            </w:pPr>
            <w:r>
              <w:t>Designed and developed a variety of applications including: day scheduler, REA</w:t>
            </w:r>
            <w:r>
              <w:rPr>
                <w:lang w:val="en-CA"/>
              </w:rPr>
              <w:t>DME</w:t>
            </w:r>
            <w:r>
              <w:t xml:space="preserve"> generator, weather dashboard, and task manager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CB2493C" w14:textId="77777777" w:rsidR="003224B5" w:rsidRDefault="003224B5" w:rsidP="003224B5"/>
        </w:tc>
        <w:tc>
          <w:tcPr>
            <w:tcW w:w="3543" w:type="dxa"/>
            <w:vMerge/>
            <w:shd w:val="clear" w:color="auto" w:fill="CADEE5" w:themeFill="background2"/>
            <w:vAlign w:val="center"/>
          </w:tcPr>
          <w:p w14:paraId="4EB053CB" w14:textId="77777777" w:rsidR="003224B5" w:rsidRDefault="003224B5" w:rsidP="003224B5"/>
        </w:tc>
      </w:tr>
      <w:tr w:rsidR="003224B5" w14:paraId="355094F3" w14:textId="77777777" w:rsidTr="003224B5">
        <w:trPr>
          <w:trHeight w:val="567"/>
        </w:trPr>
        <w:tc>
          <w:tcPr>
            <w:tcW w:w="6946" w:type="dxa"/>
            <w:gridSpan w:val="10"/>
            <w:tcBorders>
              <w:bottom w:val="single" w:sz="8" w:space="0" w:color="2C3B57" w:themeColor="text2"/>
            </w:tcBorders>
            <w:vAlign w:val="bottom"/>
          </w:tcPr>
          <w:p w14:paraId="4AD9D0C1" w14:textId="1AA8497D" w:rsidR="003224B5" w:rsidRDefault="003224B5" w:rsidP="003224B5">
            <w:pPr>
              <w:pStyle w:val="Heading3"/>
            </w:pPr>
            <w:r>
              <w:t>Work HISTORY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12A6ADC" w14:textId="77777777" w:rsidR="003224B5" w:rsidRDefault="003224B5" w:rsidP="003224B5"/>
        </w:tc>
        <w:tc>
          <w:tcPr>
            <w:tcW w:w="3543" w:type="dxa"/>
            <w:vMerge/>
            <w:shd w:val="clear" w:color="auto" w:fill="CADEE5" w:themeFill="background2"/>
            <w:vAlign w:val="center"/>
          </w:tcPr>
          <w:p w14:paraId="73523F3A" w14:textId="77777777" w:rsidR="003224B5" w:rsidRDefault="003224B5" w:rsidP="003224B5"/>
        </w:tc>
      </w:tr>
      <w:tr w:rsidR="003224B5" w14:paraId="0A32D7EA" w14:textId="77777777" w:rsidTr="003224B5">
        <w:trPr>
          <w:trHeight w:val="567"/>
        </w:trPr>
        <w:tc>
          <w:tcPr>
            <w:tcW w:w="6946" w:type="dxa"/>
            <w:gridSpan w:val="10"/>
            <w:tcBorders>
              <w:top w:val="single" w:sz="8" w:space="0" w:color="2C3B57" w:themeColor="text2"/>
            </w:tcBorders>
          </w:tcPr>
          <w:p w14:paraId="0FE567B3" w14:textId="14F7C2A8" w:rsidR="003224B5" w:rsidRPr="002F1BAC" w:rsidRDefault="003224B5" w:rsidP="003224B5">
            <w:pPr>
              <w:pStyle w:val="Dates"/>
              <w:rPr>
                <w:sz w:val="22"/>
                <w:szCs w:val="22"/>
              </w:rPr>
            </w:pPr>
            <w:r w:rsidRPr="002F1BAC">
              <w:rPr>
                <w:sz w:val="22"/>
                <w:szCs w:val="22"/>
              </w:rPr>
              <w:t>2020-present</w:t>
            </w:r>
          </w:p>
          <w:p w14:paraId="6EC806DB" w14:textId="766DB6B0" w:rsidR="003224B5" w:rsidRPr="002F1BAC" w:rsidRDefault="003224B5" w:rsidP="003224B5">
            <w:pPr>
              <w:pStyle w:val="Text"/>
              <w:rPr>
                <w:szCs w:val="22"/>
              </w:rPr>
            </w:pPr>
            <w:r w:rsidRPr="002F1BAC">
              <w:rPr>
                <w:szCs w:val="22"/>
              </w:rPr>
              <w:t xml:space="preserve">Customer Service Representative II, </w:t>
            </w:r>
            <w:proofErr w:type="spellStart"/>
            <w:r w:rsidRPr="002F1BAC">
              <w:rPr>
                <w:szCs w:val="22"/>
              </w:rPr>
              <w:t>StarTek</w:t>
            </w:r>
            <w:proofErr w:type="spellEnd"/>
            <w:r w:rsidRPr="002F1BAC">
              <w:rPr>
                <w:szCs w:val="22"/>
              </w:rPr>
              <w:t>, Kingston, ON</w:t>
            </w:r>
          </w:p>
          <w:p w14:paraId="40AD6710" w14:textId="47EB5B23" w:rsidR="003224B5" w:rsidRDefault="003224B5" w:rsidP="003224B5">
            <w:pPr>
              <w:pStyle w:val="Text"/>
              <w:numPr>
                <w:ilvl w:val="0"/>
                <w:numId w:val="20"/>
              </w:numPr>
            </w:pPr>
            <w:r>
              <w:t>P</w:t>
            </w:r>
            <w:r w:rsidRPr="00343A84">
              <w:t xml:space="preserve">rovided guidance for agents, </w:t>
            </w:r>
            <w:r>
              <w:t>generating</w:t>
            </w:r>
            <w:r w:rsidRPr="00343A84">
              <w:t xml:space="preserve"> solutions</w:t>
            </w:r>
            <w:r>
              <w:t xml:space="preserve">, </w:t>
            </w:r>
            <w:r w:rsidRPr="00343A84">
              <w:t>and delivering feedback on their performances</w:t>
            </w:r>
          </w:p>
          <w:p w14:paraId="2B141F50" w14:textId="3E02127C" w:rsidR="003224B5" w:rsidRPr="00343A84" w:rsidRDefault="003224B5" w:rsidP="003224B5">
            <w:pPr>
              <w:pStyle w:val="Text"/>
              <w:numPr>
                <w:ilvl w:val="0"/>
                <w:numId w:val="20"/>
              </w:numPr>
            </w:pPr>
            <w:r w:rsidRPr="00343A84">
              <w:rPr>
                <w:rFonts w:ascii="Arial" w:hAnsi="Arial" w:cs="Arial"/>
              </w:rPr>
              <w:t>Trained over 100 agents in company policies and programs</w:t>
            </w:r>
          </w:p>
          <w:p w14:paraId="22B22BA4" w14:textId="4DCD8E35" w:rsidR="003224B5" w:rsidRPr="00FA0639" w:rsidRDefault="003224B5" w:rsidP="003224B5">
            <w:pPr>
              <w:pStyle w:val="Text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343A84">
              <w:rPr>
                <w:rFonts w:ascii="Arial" w:hAnsi="Arial" w:cs="Arial"/>
              </w:rPr>
              <w:t xml:space="preserve">Developed innovative solutions based on research and leverage the appropriate tools for escalated clients </w:t>
            </w:r>
          </w:p>
          <w:p w14:paraId="66C04B12" w14:textId="0F9C1D70" w:rsidR="003224B5" w:rsidRPr="002F1BAC" w:rsidRDefault="003224B5" w:rsidP="003224B5">
            <w:pPr>
              <w:pStyle w:val="Dates"/>
              <w:rPr>
                <w:sz w:val="22"/>
                <w:szCs w:val="22"/>
              </w:rPr>
            </w:pPr>
            <w:r w:rsidRPr="002F1BAC">
              <w:rPr>
                <w:sz w:val="22"/>
                <w:szCs w:val="22"/>
              </w:rPr>
              <w:t>2017-2020</w:t>
            </w:r>
          </w:p>
          <w:p w14:paraId="7C7ABE60" w14:textId="6DF9ACAE" w:rsidR="003224B5" w:rsidRPr="002F1BAC" w:rsidRDefault="003224B5" w:rsidP="003224B5">
            <w:pPr>
              <w:pStyle w:val="Text"/>
              <w:rPr>
                <w:szCs w:val="22"/>
              </w:rPr>
            </w:pPr>
            <w:r w:rsidRPr="002F1BAC">
              <w:rPr>
                <w:szCs w:val="22"/>
              </w:rPr>
              <w:t xml:space="preserve">Customer Service Representative I, </w:t>
            </w:r>
            <w:proofErr w:type="spellStart"/>
            <w:r w:rsidRPr="002F1BAC">
              <w:rPr>
                <w:szCs w:val="22"/>
              </w:rPr>
              <w:t>StarTek</w:t>
            </w:r>
            <w:proofErr w:type="spellEnd"/>
            <w:r w:rsidRPr="002F1BAC">
              <w:rPr>
                <w:szCs w:val="22"/>
              </w:rPr>
              <w:t>, Kingston, ON</w:t>
            </w:r>
          </w:p>
          <w:p w14:paraId="1E62866D" w14:textId="2F97E2BA" w:rsidR="003224B5" w:rsidRPr="00343A84" w:rsidRDefault="003224B5" w:rsidP="003224B5">
            <w:pPr>
              <w:pStyle w:val="Text"/>
              <w:numPr>
                <w:ilvl w:val="0"/>
                <w:numId w:val="16"/>
              </w:numPr>
              <w:spacing w:after="100" w:line="240" w:lineRule="auto"/>
              <w:rPr>
                <w:szCs w:val="22"/>
              </w:rPr>
            </w:pPr>
            <w:r w:rsidRPr="00343A84">
              <w:rPr>
                <w:szCs w:val="22"/>
              </w:rPr>
              <w:t>Answered 40+ calls daily, provided solutions to various complaints</w:t>
            </w:r>
            <w:r>
              <w:rPr>
                <w:szCs w:val="22"/>
              </w:rPr>
              <w:t>, a</w:t>
            </w:r>
            <w:r w:rsidRPr="00343A84">
              <w:rPr>
                <w:szCs w:val="22"/>
              </w:rPr>
              <w:t>nd personalized service to ensure customer loyalty</w:t>
            </w:r>
          </w:p>
          <w:p w14:paraId="5BB18E11" w14:textId="5411DCE5" w:rsidR="003224B5" w:rsidRPr="00C962BF" w:rsidRDefault="003224B5" w:rsidP="003224B5">
            <w:pPr>
              <w:pStyle w:val="Text"/>
              <w:numPr>
                <w:ilvl w:val="0"/>
                <w:numId w:val="16"/>
              </w:numPr>
              <w:spacing w:after="100" w:line="240" w:lineRule="auto"/>
              <w:rPr>
                <w:szCs w:val="22"/>
              </w:rPr>
            </w:pPr>
            <w:r w:rsidRPr="002F1BAC">
              <w:rPr>
                <w:szCs w:val="22"/>
              </w:rPr>
              <w:t xml:space="preserve">Managed client database, collaborating with 20 co-workers </w:t>
            </w:r>
            <w:r>
              <w:rPr>
                <w:szCs w:val="22"/>
              </w:rPr>
              <w:t>correcting</w:t>
            </w:r>
            <w:r w:rsidRPr="002F1BAC">
              <w:rPr>
                <w:szCs w:val="22"/>
              </w:rPr>
              <w:t xml:space="preserve"> errors in 1000+ accounts</w:t>
            </w:r>
          </w:p>
          <w:p w14:paraId="45A4120B" w14:textId="4CAB69D5" w:rsidR="003224B5" w:rsidRPr="002F1BAC" w:rsidRDefault="003224B5" w:rsidP="003224B5">
            <w:pPr>
              <w:pStyle w:val="Dates"/>
              <w:rPr>
                <w:sz w:val="22"/>
                <w:szCs w:val="22"/>
              </w:rPr>
            </w:pPr>
            <w:r w:rsidRPr="002F1BAC">
              <w:rPr>
                <w:sz w:val="22"/>
                <w:szCs w:val="22"/>
              </w:rPr>
              <w:t>2008-2018</w:t>
            </w:r>
          </w:p>
          <w:p w14:paraId="6F6EF1EF" w14:textId="00D47BFA" w:rsidR="003224B5" w:rsidRPr="00560EA0" w:rsidRDefault="003224B5" w:rsidP="003224B5">
            <w:pPr>
              <w:pStyle w:val="Text"/>
            </w:pPr>
            <w:r w:rsidRPr="002F1BAC">
              <w:rPr>
                <w:szCs w:val="22"/>
              </w:rPr>
              <w:t>Customer Associate, Metro, Kingston, ON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E445EDB" w14:textId="77777777" w:rsidR="003224B5" w:rsidRDefault="003224B5" w:rsidP="003224B5"/>
        </w:tc>
        <w:tc>
          <w:tcPr>
            <w:tcW w:w="3543" w:type="dxa"/>
            <w:vMerge/>
            <w:shd w:val="clear" w:color="auto" w:fill="CADEE5" w:themeFill="background2"/>
            <w:vAlign w:val="center"/>
          </w:tcPr>
          <w:p w14:paraId="6FF7A2F1" w14:textId="77777777" w:rsidR="003224B5" w:rsidRDefault="003224B5" w:rsidP="003224B5"/>
        </w:tc>
      </w:tr>
      <w:tr w:rsidR="003224B5" w14:paraId="2E0460B4" w14:textId="77777777" w:rsidTr="003224B5">
        <w:trPr>
          <w:trHeight w:val="73"/>
        </w:trPr>
        <w:tc>
          <w:tcPr>
            <w:tcW w:w="10773" w:type="dxa"/>
            <w:gridSpan w:val="12"/>
            <w:tcBorders>
              <w:bottom w:val="single" w:sz="36" w:space="0" w:color="CADEE5" w:themeColor="background2"/>
            </w:tcBorders>
          </w:tcPr>
          <w:p w14:paraId="4EDDCCBD" w14:textId="545FC413" w:rsidR="003224B5" w:rsidRPr="00BF49C4" w:rsidRDefault="003224B5" w:rsidP="003224B5"/>
        </w:tc>
      </w:tr>
    </w:tbl>
    <w:p w14:paraId="1D6A2062" w14:textId="024C27C8" w:rsidR="00C962BF" w:rsidRDefault="00C962BF" w:rsidP="00A45974"/>
    <w:sectPr w:rsidR="00C962BF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1AEF5" w14:textId="77777777" w:rsidR="00345981" w:rsidRDefault="00345981" w:rsidP="00DF1CB4">
      <w:r>
        <w:separator/>
      </w:r>
    </w:p>
  </w:endnote>
  <w:endnote w:type="continuationSeparator" w:id="0">
    <w:p w14:paraId="1E2A53F1" w14:textId="77777777" w:rsidR="00345981" w:rsidRDefault="00345981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54F81" w14:textId="77777777" w:rsidR="00345981" w:rsidRDefault="00345981" w:rsidP="00DF1CB4">
      <w:r>
        <w:separator/>
      </w:r>
    </w:p>
  </w:footnote>
  <w:footnote w:type="continuationSeparator" w:id="0">
    <w:p w14:paraId="28E33E62" w14:textId="77777777" w:rsidR="00345981" w:rsidRDefault="00345981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0C4D0F4D"/>
    <w:multiLevelType w:val="hybridMultilevel"/>
    <w:tmpl w:val="55983E9E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A7273"/>
    <w:multiLevelType w:val="hybridMultilevel"/>
    <w:tmpl w:val="0E20207E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25480004"/>
    <w:multiLevelType w:val="hybridMultilevel"/>
    <w:tmpl w:val="701A051C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266B06C7"/>
    <w:multiLevelType w:val="hybridMultilevel"/>
    <w:tmpl w:val="7586175E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55463394"/>
    <w:multiLevelType w:val="hybridMultilevel"/>
    <w:tmpl w:val="DF3CB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10323"/>
    <w:multiLevelType w:val="hybridMultilevel"/>
    <w:tmpl w:val="F0349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F0036"/>
    <w:multiLevelType w:val="hybridMultilevel"/>
    <w:tmpl w:val="7A184768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3"/>
  </w:num>
  <w:num w:numId="13">
    <w:abstractNumId w:val="18"/>
  </w:num>
  <w:num w:numId="14">
    <w:abstractNumId w:val="14"/>
  </w:num>
  <w:num w:numId="15">
    <w:abstractNumId w:val="17"/>
  </w:num>
  <w:num w:numId="16">
    <w:abstractNumId w:val="11"/>
  </w:num>
  <w:num w:numId="17">
    <w:abstractNumId w:val="17"/>
  </w:num>
  <w:num w:numId="18">
    <w:abstractNumId w:val="10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D7"/>
    <w:rsid w:val="000A5F88"/>
    <w:rsid w:val="001E7B7E"/>
    <w:rsid w:val="002B73E2"/>
    <w:rsid w:val="002D3AB8"/>
    <w:rsid w:val="002F1BAC"/>
    <w:rsid w:val="00301FFA"/>
    <w:rsid w:val="003224B5"/>
    <w:rsid w:val="00343A84"/>
    <w:rsid w:val="00345981"/>
    <w:rsid w:val="00413477"/>
    <w:rsid w:val="004A586E"/>
    <w:rsid w:val="00513726"/>
    <w:rsid w:val="00560EA0"/>
    <w:rsid w:val="00564D88"/>
    <w:rsid w:val="005E09DE"/>
    <w:rsid w:val="005F5561"/>
    <w:rsid w:val="00680892"/>
    <w:rsid w:val="006C60E6"/>
    <w:rsid w:val="00715DA9"/>
    <w:rsid w:val="00751C51"/>
    <w:rsid w:val="007B44D7"/>
    <w:rsid w:val="00802668"/>
    <w:rsid w:val="00952F34"/>
    <w:rsid w:val="009835F5"/>
    <w:rsid w:val="00A31678"/>
    <w:rsid w:val="00A45974"/>
    <w:rsid w:val="00A520FA"/>
    <w:rsid w:val="00A92927"/>
    <w:rsid w:val="00AB03FA"/>
    <w:rsid w:val="00AD0DDD"/>
    <w:rsid w:val="00AD5BAB"/>
    <w:rsid w:val="00AD6FA4"/>
    <w:rsid w:val="00B4196A"/>
    <w:rsid w:val="00BF49C4"/>
    <w:rsid w:val="00C627A4"/>
    <w:rsid w:val="00C962BF"/>
    <w:rsid w:val="00D06709"/>
    <w:rsid w:val="00D74C88"/>
    <w:rsid w:val="00DF1CB4"/>
    <w:rsid w:val="00E14266"/>
    <w:rsid w:val="00FA0639"/>
    <w:rsid w:val="00FA3FA8"/>
    <w:rsid w:val="00FA4DB0"/>
    <w:rsid w:val="00FC3444"/>
    <w:rsid w:val="00FF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741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unhideWhenUsed/>
    <w:rsid w:val="007B44D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B44D7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B44D7"/>
    <w:rPr>
      <w:rFonts w:ascii="Open Sans Light" w:eastAsia="Open Sans Light" w:hAnsi="Open Sans Light" w:cs="Open Sans Light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19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AD5B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untime-terrors-organization.github.io/covid-dashboard-applicati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erafin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andaleeb.farooq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e_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33625BFB1F4D7C8EC6A55DC1677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8159D-F517-484F-8D92-D075C1079FBA}"/>
      </w:docPartPr>
      <w:docPartBody>
        <w:p w:rsidR="00000000" w:rsidRDefault="00F91818" w:rsidP="00F91818">
          <w:pPr>
            <w:pStyle w:val="0933625BFB1F4D7C8EC6A55DC1677BB8"/>
          </w:pPr>
          <w:r w:rsidRPr="005F5561"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17"/>
    <w:rsid w:val="00346C89"/>
    <w:rsid w:val="00483E85"/>
    <w:rsid w:val="00A61117"/>
    <w:rsid w:val="00B10227"/>
    <w:rsid w:val="00F9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55B8B93A694336B536F84FA7DC48C0">
    <w:name w:val="7155B8B93A694336B536F84FA7DC48C0"/>
  </w:style>
  <w:style w:type="paragraph" w:customStyle="1" w:styleId="0933625BFB1F4D7C8EC6A55DC1677BB8">
    <w:name w:val="0933625BFB1F4D7C8EC6A55DC1677BB8"/>
    <w:rsid w:val="00F91818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2021-05-06T00:11:00Z</dcterms:created>
  <dcterms:modified xsi:type="dcterms:W3CDTF">2021-05-06T00:13:00Z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